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BEC4" w14:textId="403DC9B0" w:rsidR="0047799D" w:rsidRPr="00435953" w:rsidRDefault="0047799D" w:rsidP="00C8241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36"/>
          <w:szCs w:val="36"/>
          <w:u w:val="single"/>
        </w:rPr>
      </w:pPr>
      <w:bookmarkStart w:id="0" w:name="_Toc5256732"/>
      <w:bookmarkStart w:id="1" w:name="_Toc72229062"/>
      <w:r w:rsidRPr="00435953">
        <w:rPr>
          <w:rStyle w:val="normaltextrun"/>
          <w:b/>
          <w:sz w:val="36"/>
          <w:szCs w:val="36"/>
          <w:u w:val="single"/>
        </w:rPr>
        <w:t>How to Update/Flash MAC Address</w:t>
      </w:r>
      <w:bookmarkEnd w:id="0"/>
      <w:r w:rsidRPr="00435953">
        <w:rPr>
          <w:rStyle w:val="normaltextrun"/>
          <w:b/>
          <w:sz w:val="36"/>
          <w:szCs w:val="36"/>
          <w:u w:val="single"/>
        </w:rPr>
        <w:t xml:space="preserve"> </w:t>
      </w:r>
    </w:p>
    <w:p w14:paraId="1D6F4286" w14:textId="70FE2CCE" w:rsidR="00A556A8" w:rsidRDefault="00A556A8" w:rsidP="00C8241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u w:val="single"/>
        </w:rPr>
      </w:pPr>
    </w:p>
    <w:p w14:paraId="3CEA9F7E" w14:textId="256C18DF" w:rsidR="002A3301" w:rsidRPr="00C8241A" w:rsidRDefault="00A556A8" w:rsidP="002A330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 w:rsidRPr="00A556A8">
        <w:rPr>
          <w:rFonts w:ascii="Times New Roman" w:hAnsi="Times New Roman"/>
          <w:sz w:val="24"/>
        </w:rPr>
        <w:t xml:space="preserve">NXP </w:t>
      </w:r>
      <w:proofErr w:type="spellStart"/>
      <w:r w:rsidRPr="00A556A8">
        <w:rPr>
          <w:rFonts w:ascii="Times New Roman" w:hAnsi="Times New Roman"/>
          <w:sz w:val="24"/>
        </w:rPr>
        <w:t>layscape</w:t>
      </w:r>
      <w:proofErr w:type="spellEnd"/>
      <w:r w:rsidRPr="00A556A8">
        <w:rPr>
          <w:rFonts w:ascii="Times New Roman" w:hAnsi="Times New Roman"/>
          <w:sz w:val="24"/>
        </w:rPr>
        <w:t xml:space="preserve"> SoC based boards</w:t>
      </w:r>
      <w:r>
        <w:rPr>
          <w:rFonts w:ascii="Times New Roman" w:hAnsi="Times New Roman"/>
          <w:sz w:val="24"/>
        </w:rPr>
        <w:t xml:space="preserve"> </w:t>
      </w:r>
      <w:r w:rsidRPr="00A556A8">
        <w:rPr>
          <w:rFonts w:ascii="Times New Roman" w:hAnsi="Times New Roman"/>
          <w:sz w:val="24"/>
        </w:rPr>
        <w:t xml:space="preserve">have </w:t>
      </w:r>
      <w:r w:rsidR="002A3301" w:rsidRPr="00C8241A">
        <w:rPr>
          <w:rFonts w:ascii="Times New Roman" w:hAnsi="Times New Roman"/>
          <w:sz w:val="24"/>
        </w:rPr>
        <w:t>System</w:t>
      </w:r>
      <w:r w:rsidR="000962E9" w:rsidRPr="00C8241A">
        <w:rPr>
          <w:rFonts w:ascii="Times New Roman" w:hAnsi="Times New Roman"/>
          <w:sz w:val="24"/>
        </w:rPr>
        <w:t>-</w:t>
      </w:r>
      <w:r w:rsidR="002A3301" w:rsidRPr="00C8241A">
        <w:rPr>
          <w:rFonts w:ascii="Times New Roman" w:hAnsi="Times New Roman"/>
          <w:sz w:val="24"/>
        </w:rPr>
        <w:t>ID EEPROM  to stores important configuration</w:t>
      </w:r>
      <w:r>
        <w:rPr>
          <w:rFonts w:ascii="Times New Roman" w:hAnsi="Times New Roman"/>
          <w:sz w:val="24"/>
        </w:rPr>
        <w:t xml:space="preserve"> </w:t>
      </w:r>
      <w:r w:rsidR="002A3301" w:rsidRPr="00C8241A">
        <w:rPr>
          <w:rFonts w:ascii="Times New Roman" w:hAnsi="Times New Roman"/>
          <w:sz w:val="24"/>
        </w:rPr>
        <w:t>data about the board, including the following:</w:t>
      </w:r>
    </w:p>
    <w:p w14:paraId="0FF571BA" w14:textId="3D29B061" w:rsidR="002A3301" w:rsidRPr="00A556A8" w:rsidRDefault="002A3301" w:rsidP="00A556A8">
      <w:pPr>
        <w:pStyle w:val="ListParagraph"/>
        <w:numPr>
          <w:ilvl w:val="0"/>
          <w:numId w:val="35"/>
        </w:numPr>
        <w:autoSpaceDE w:val="0"/>
        <w:autoSpaceDN w:val="0"/>
        <w:adjustRightInd w:val="0"/>
      </w:pPr>
      <w:r w:rsidRPr="00A556A8">
        <w:t>Board serial number</w:t>
      </w:r>
    </w:p>
    <w:p w14:paraId="5618B4F3" w14:textId="1D42082F" w:rsidR="002A3301" w:rsidRPr="00A556A8" w:rsidRDefault="002A3301" w:rsidP="00A556A8">
      <w:pPr>
        <w:pStyle w:val="ListParagraph"/>
        <w:numPr>
          <w:ilvl w:val="0"/>
          <w:numId w:val="35"/>
        </w:numPr>
        <w:autoSpaceDE w:val="0"/>
        <w:autoSpaceDN w:val="0"/>
        <w:adjustRightInd w:val="0"/>
      </w:pPr>
      <w:r w:rsidRPr="00A556A8">
        <w:t>Board errata indicators</w:t>
      </w:r>
    </w:p>
    <w:p w14:paraId="0CE2B9F4" w14:textId="4E26D46B" w:rsidR="002A3301" w:rsidRPr="00A556A8" w:rsidRDefault="002A3301" w:rsidP="00A556A8">
      <w:pPr>
        <w:pStyle w:val="ListParagraph"/>
        <w:numPr>
          <w:ilvl w:val="0"/>
          <w:numId w:val="35"/>
        </w:numPr>
        <w:autoSpaceDE w:val="0"/>
        <w:autoSpaceDN w:val="0"/>
        <w:adjustRightInd w:val="0"/>
      </w:pPr>
      <w:r w:rsidRPr="00A556A8">
        <w:t>Manufacturing build date</w:t>
      </w:r>
    </w:p>
    <w:p w14:paraId="710479CA" w14:textId="5C79C66D" w:rsidR="002A3301" w:rsidRPr="00A556A8" w:rsidRDefault="002A3301" w:rsidP="00A556A8">
      <w:pPr>
        <w:pStyle w:val="ListParagraph"/>
        <w:numPr>
          <w:ilvl w:val="0"/>
          <w:numId w:val="35"/>
        </w:numPr>
        <w:autoSpaceDE w:val="0"/>
        <w:autoSpaceDN w:val="0"/>
        <w:adjustRightInd w:val="0"/>
      </w:pPr>
      <w:r w:rsidRPr="00A556A8">
        <w:t>MAC addresses for each ethernet port</w:t>
      </w:r>
    </w:p>
    <w:p w14:paraId="53C12468" w14:textId="6B633803" w:rsidR="002A3301" w:rsidRPr="00A556A8" w:rsidRDefault="002A3301" w:rsidP="00A556A8">
      <w:pPr>
        <w:pStyle w:val="ListParagraph"/>
        <w:numPr>
          <w:ilvl w:val="0"/>
          <w:numId w:val="35"/>
        </w:numPr>
        <w:autoSpaceDE w:val="0"/>
        <w:autoSpaceDN w:val="0"/>
        <w:adjustRightInd w:val="0"/>
      </w:pPr>
      <w:r w:rsidRPr="00A556A8">
        <w:t>Temperature calibration factors</w:t>
      </w:r>
    </w:p>
    <w:p w14:paraId="339E8485" w14:textId="5E7FF16E" w:rsidR="002A3301" w:rsidRPr="00C8241A" w:rsidRDefault="002A3301" w:rsidP="002A330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 w:rsidRPr="00A556A8">
        <w:rPr>
          <w:rFonts w:ascii="Times New Roman" w:hAnsi="Times New Roman"/>
          <w:sz w:val="24"/>
          <w:highlight w:val="yellow"/>
        </w:rPr>
        <w:t>The System</w:t>
      </w:r>
      <w:r w:rsidR="000962E9" w:rsidRPr="00A556A8">
        <w:rPr>
          <w:rFonts w:ascii="Times New Roman" w:hAnsi="Times New Roman"/>
          <w:sz w:val="24"/>
          <w:highlight w:val="yellow"/>
        </w:rPr>
        <w:t>-</w:t>
      </w:r>
      <w:r w:rsidRPr="00A556A8">
        <w:rPr>
          <w:rFonts w:ascii="Times New Roman" w:hAnsi="Times New Roman"/>
          <w:sz w:val="24"/>
          <w:highlight w:val="yellow"/>
        </w:rPr>
        <w:t>ID EEPROM is typically programmed at the factory as part of the manufacturing process and is subsequently write-protected for security.</w:t>
      </w:r>
    </w:p>
    <w:p w14:paraId="05474289" w14:textId="7241740E" w:rsidR="002A3301" w:rsidRDefault="002A3301" w:rsidP="002A3301">
      <w:pPr>
        <w:rPr>
          <w:rFonts w:ascii="Times New Roman" w:hAnsi="Times New Roman"/>
          <w:sz w:val="24"/>
        </w:rPr>
      </w:pPr>
    </w:p>
    <w:p w14:paraId="540E4049" w14:textId="19195447" w:rsidR="00435953" w:rsidRDefault="00435953" w:rsidP="002A33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 not programmed in factory, below are the steps can be followed to program  correct MAC addresses.</w:t>
      </w:r>
    </w:p>
    <w:p w14:paraId="7BC2ED19" w14:textId="13128B0F" w:rsidR="00435953" w:rsidRDefault="00435953" w:rsidP="002A3301">
      <w:pPr>
        <w:rPr>
          <w:rFonts w:ascii="Times New Roman" w:hAnsi="Times New Roman"/>
          <w:sz w:val="24"/>
        </w:rPr>
      </w:pPr>
    </w:p>
    <w:p w14:paraId="496D6962" w14:textId="22AAF0AA" w:rsidR="00435953" w:rsidRDefault="00435953" w:rsidP="002A3301">
      <w:pPr>
        <w:rPr>
          <w:rFonts w:ascii="Times New Roman" w:hAnsi="Times New Roman"/>
          <w:sz w:val="24"/>
        </w:rPr>
      </w:pPr>
    </w:p>
    <w:p w14:paraId="12DF7BE2" w14:textId="175487BC" w:rsidR="00435953" w:rsidRDefault="00435953" w:rsidP="002A3301">
      <w:pPr>
        <w:rPr>
          <w:rFonts w:ascii="Times New Roman" w:hAnsi="Times New Roman"/>
          <w:sz w:val="24"/>
        </w:rPr>
      </w:pPr>
    </w:p>
    <w:p w14:paraId="20E7F916" w14:textId="479C1FFC" w:rsidR="00435953" w:rsidRDefault="00435953" w:rsidP="002A3301">
      <w:pPr>
        <w:rPr>
          <w:rFonts w:ascii="Times New Roman" w:hAnsi="Times New Roman"/>
          <w:sz w:val="24"/>
        </w:rPr>
      </w:pPr>
    </w:p>
    <w:p w14:paraId="4B83F165" w14:textId="04CE32CE" w:rsidR="00435953" w:rsidRDefault="00435953" w:rsidP="002A3301">
      <w:pPr>
        <w:rPr>
          <w:rFonts w:ascii="Times New Roman" w:hAnsi="Times New Roman"/>
          <w:sz w:val="24"/>
        </w:rPr>
      </w:pPr>
    </w:p>
    <w:p w14:paraId="757FBB42" w14:textId="02036918" w:rsidR="00435953" w:rsidRDefault="00435953" w:rsidP="002A3301">
      <w:pPr>
        <w:rPr>
          <w:rFonts w:ascii="Times New Roman" w:hAnsi="Times New Roman"/>
          <w:sz w:val="24"/>
        </w:rPr>
      </w:pPr>
    </w:p>
    <w:p w14:paraId="57E36282" w14:textId="1B8BAB7A" w:rsidR="00435953" w:rsidRDefault="00435953" w:rsidP="002A3301">
      <w:pPr>
        <w:rPr>
          <w:rFonts w:ascii="Times New Roman" w:hAnsi="Times New Roman"/>
          <w:sz w:val="24"/>
        </w:rPr>
      </w:pPr>
    </w:p>
    <w:p w14:paraId="583E359F" w14:textId="7083FE2B" w:rsidR="00435953" w:rsidRDefault="00435953" w:rsidP="002A3301">
      <w:pPr>
        <w:rPr>
          <w:rFonts w:ascii="Times New Roman" w:hAnsi="Times New Roman"/>
          <w:sz w:val="24"/>
        </w:rPr>
      </w:pPr>
    </w:p>
    <w:p w14:paraId="12BA9EBA" w14:textId="5498D6DF" w:rsidR="00435953" w:rsidRDefault="00435953" w:rsidP="002A3301">
      <w:pPr>
        <w:rPr>
          <w:rFonts w:ascii="Times New Roman" w:hAnsi="Times New Roman"/>
          <w:sz w:val="24"/>
        </w:rPr>
      </w:pPr>
    </w:p>
    <w:p w14:paraId="06780002" w14:textId="6FC0F78B" w:rsidR="00435953" w:rsidRDefault="00435953" w:rsidP="002A3301">
      <w:pPr>
        <w:rPr>
          <w:rFonts w:ascii="Times New Roman" w:hAnsi="Times New Roman"/>
          <w:sz w:val="24"/>
        </w:rPr>
      </w:pPr>
    </w:p>
    <w:p w14:paraId="58E57EFD" w14:textId="3690347E" w:rsidR="00435953" w:rsidRDefault="00435953" w:rsidP="002A3301">
      <w:pPr>
        <w:rPr>
          <w:rFonts w:ascii="Times New Roman" w:hAnsi="Times New Roman"/>
          <w:sz w:val="24"/>
        </w:rPr>
      </w:pPr>
    </w:p>
    <w:p w14:paraId="553A8EE7" w14:textId="3469D621" w:rsidR="00435953" w:rsidRDefault="00435953" w:rsidP="002A3301">
      <w:pPr>
        <w:rPr>
          <w:rFonts w:ascii="Times New Roman" w:hAnsi="Times New Roman"/>
          <w:sz w:val="24"/>
        </w:rPr>
      </w:pPr>
    </w:p>
    <w:p w14:paraId="5B486CFB" w14:textId="7D52F7BE" w:rsidR="00435953" w:rsidRDefault="00435953" w:rsidP="002A3301">
      <w:pPr>
        <w:rPr>
          <w:rFonts w:ascii="Times New Roman" w:hAnsi="Times New Roman"/>
          <w:sz w:val="24"/>
        </w:rPr>
      </w:pPr>
    </w:p>
    <w:p w14:paraId="72F728D5" w14:textId="3A9EACDB" w:rsidR="00435953" w:rsidRDefault="00435953" w:rsidP="002A3301">
      <w:pPr>
        <w:rPr>
          <w:rFonts w:ascii="Times New Roman" w:hAnsi="Times New Roman"/>
          <w:sz w:val="24"/>
        </w:rPr>
      </w:pPr>
    </w:p>
    <w:p w14:paraId="745A14E3" w14:textId="3F20EC02" w:rsidR="00435953" w:rsidRDefault="00435953" w:rsidP="002A3301">
      <w:pPr>
        <w:rPr>
          <w:rFonts w:ascii="Times New Roman" w:hAnsi="Times New Roman"/>
          <w:sz w:val="24"/>
        </w:rPr>
      </w:pPr>
    </w:p>
    <w:p w14:paraId="6D0AE689" w14:textId="49D1FC73" w:rsidR="00435953" w:rsidRDefault="00435953" w:rsidP="002A3301">
      <w:pPr>
        <w:rPr>
          <w:rFonts w:ascii="Times New Roman" w:hAnsi="Times New Roman"/>
          <w:sz w:val="24"/>
        </w:rPr>
      </w:pPr>
    </w:p>
    <w:p w14:paraId="17CE9D0C" w14:textId="1CE9A0DA" w:rsidR="00435953" w:rsidRDefault="00435953" w:rsidP="002A3301">
      <w:pPr>
        <w:rPr>
          <w:rFonts w:ascii="Times New Roman" w:hAnsi="Times New Roman"/>
          <w:sz w:val="24"/>
        </w:rPr>
      </w:pPr>
    </w:p>
    <w:p w14:paraId="49CC8EEE" w14:textId="4B125640" w:rsidR="00435953" w:rsidRDefault="00435953" w:rsidP="002A3301">
      <w:pPr>
        <w:rPr>
          <w:rFonts w:ascii="Times New Roman" w:hAnsi="Times New Roman"/>
          <w:sz w:val="24"/>
        </w:rPr>
      </w:pPr>
    </w:p>
    <w:p w14:paraId="1983C2A6" w14:textId="5EF4AEFB" w:rsidR="00435953" w:rsidRDefault="00435953" w:rsidP="0043595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36"/>
          <w:szCs w:val="36"/>
          <w:u w:val="single"/>
        </w:rPr>
      </w:pPr>
      <w:r w:rsidRPr="00435953">
        <w:rPr>
          <w:rStyle w:val="normaltextrun"/>
          <w:b/>
          <w:sz w:val="36"/>
          <w:szCs w:val="36"/>
          <w:u w:val="single"/>
        </w:rPr>
        <w:lastRenderedPageBreak/>
        <w:t>Example - FRWY-LS1046A</w:t>
      </w:r>
    </w:p>
    <w:p w14:paraId="6BE9BA35" w14:textId="77777777" w:rsidR="00435953" w:rsidRPr="00435953" w:rsidRDefault="00435953" w:rsidP="0043595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36"/>
          <w:szCs w:val="36"/>
          <w:u w:val="single"/>
        </w:rPr>
      </w:pPr>
    </w:p>
    <w:p w14:paraId="77F3E519" w14:textId="79FE04AD" w:rsidR="00186EB6" w:rsidRDefault="00612B23" w:rsidP="002D0303">
      <w:pPr>
        <w:rPr>
          <w:rFonts w:ascii="Times New Roman" w:hAnsi="Times New Roman"/>
          <w:sz w:val="24"/>
        </w:rPr>
      </w:pPr>
      <w:r w:rsidRPr="00C8241A">
        <w:rPr>
          <w:rFonts w:ascii="Times New Roman" w:hAnsi="Times New Roman"/>
          <w:sz w:val="24"/>
        </w:rPr>
        <w:t xml:space="preserve">FRWY-LS1046A </w:t>
      </w:r>
      <w:r w:rsidR="00186EB6" w:rsidRPr="00C8241A">
        <w:rPr>
          <w:rFonts w:ascii="Times New Roman" w:hAnsi="Times New Roman"/>
          <w:sz w:val="24"/>
        </w:rPr>
        <w:t>board</w:t>
      </w:r>
      <w:r w:rsidRPr="00C8241A">
        <w:rPr>
          <w:rFonts w:ascii="Times New Roman" w:hAnsi="Times New Roman"/>
          <w:sz w:val="24"/>
        </w:rPr>
        <w:t>s come</w:t>
      </w:r>
      <w:r w:rsidR="00186EB6" w:rsidRPr="00C8241A">
        <w:rPr>
          <w:rFonts w:ascii="Times New Roman" w:hAnsi="Times New Roman"/>
          <w:sz w:val="24"/>
        </w:rPr>
        <w:t xml:space="preserve"> with four mac address </w:t>
      </w:r>
      <w:r w:rsidRPr="00C8241A">
        <w:rPr>
          <w:rFonts w:ascii="Times New Roman" w:hAnsi="Times New Roman"/>
          <w:sz w:val="24"/>
        </w:rPr>
        <w:t xml:space="preserve">, </w:t>
      </w:r>
      <w:r w:rsidR="004E6BED" w:rsidRPr="00C8241A">
        <w:rPr>
          <w:rFonts w:ascii="Times New Roman" w:hAnsi="Times New Roman"/>
          <w:sz w:val="24"/>
        </w:rPr>
        <w:t xml:space="preserve">stick on the QSGMII </w:t>
      </w:r>
      <w:r w:rsidRPr="00C8241A">
        <w:rPr>
          <w:rFonts w:ascii="Times New Roman" w:hAnsi="Times New Roman"/>
          <w:sz w:val="24"/>
        </w:rPr>
        <w:t>connector</w:t>
      </w:r>
      <w:r w:rsidR="004E6BED" w:rsidRPr="00C8241A">
        <w:rPr>
          <w:rFonts w:ascii="Times New Roman" w:hAnsi="Times New Roman"/>
          <w:sz w:val="24"/>
        </w:rPr>
        <w:t xml:space="preserve"> as shown below.</w:t>
      </w:r>
    </w:p>
    <w:p w14:paraId="5CC5459D" w14:textId="0590B32D" w:rsidR="00186EB6" w:rsidRPr="00C8241A" w:rsidRDefault="00186EB6" w:rsidP="002D0303">
      <w:pPr>
        <w:rPr>
          <w:rFonts w:ascii="Times New Roman" w:hAnsi="Times New Roman"/>
          <w:sz w:val="24"/>
        </w:rPr>
      </w:pPr>
      <w:r w:rsidRPr="00C8241A">
        <w:rPr>
          <w:rFonts w:ascii="Times New Roman" w:hAnsi="Times New Roman"/>
          <w:noProof/>
          <w:sz w:val="24"/>
        </w:rPr>
        <w:drawing>
          <wp:inline distT="0" distB="0" distL="0" distR="0" wp14:anchorId="399AB379" wp14:editId="55D235C5">
            <wp:extent cx="5338040" cy="5789558"/>
            <wp:effectExtent l="38100" t="0" r="53340" b="0"/>
            <wp:docPr id="1" name="Picture 1" descr="C:\Users\nxf31049\AppData\Local\Microsoft\Windows\INetCache\Content.Word\mac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xf31049\AppData\Local\Microsoft\Windows\INetCache\Content.Word\mac_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55" cy="579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20699999" lon="0" rev="10799999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312EAE4C" w14:textId="3C1ECA36" w:rsidR="003217F4" w:rsidRPr="00C8241A" w:rsidRDefault="003217F4" w:rsidP="00F76EDC">
      <w:pPr>
        <w:rPr>
          <w:rFonts w:ascii="Times New Roman" w:hAnsi="Times New Roman"/>
          <w:sz w:val="24"/>
        </w:rPr>
      </w:pPr>
    </w:p>
    <w:p w14:paraId="044055DC" w14:textId="3464E070" w:rsidR="000962E9" w:rsidRPr="00C8241A" w:rsidRDefault="000962E9" w:rsidP="00F76EDC">
      <w:pPr>
        <w:rPr>
          <w:rFonts w:ascii="Times New Roman" w:hAnsi="Times New Roman"/>
          <w:sz w:val="24"/>
        </w:rPr>
      </w:pPr>
    </w:p>
    <w:p w14:paraId="1D030334" w14:textId="5F90CEE7" w:rsidR="000962E9" w:rsidRPr="00C8241A" w:rsidRDefault="000962E9" w:rsidP="00F76EDC">
      <w:pPr>
        <w:rPr>
          <w:rFonts w:ascii="Times New Roman" w:hAnsi="Times New Roman"/>
          <w:sz w:val="24"/>
        </w:rPr>
      </w:pPr>
    </w:p>
    <w:p w14:paraId="515E54E0" w14:textId="77777777" w:rsidR="000962E9" w:rsidRPr="00C8241A" w:rsidRDefault="000962E9" w:rsidP="00F76EDC">
      <w:pPr>
        <w:rPr>
          <w:rFonts w:ascii="Times New Roman" w:hAnsi="Times New Roman"/>
          <w:sz w:val="24"/>
        </w:rPr>
      </w:pPr>
    </w:p>
    <w:p w14:paraId="359C8724" w14:textId="7DC72E09" w:rsidR="00F76EDC" w:rsidRPr="00C8241A" w:rsidRDefault="00F76EDC" w:rsidP="00F76EDC">
      <w:pPr>
        <w:rPr>
          <w:rFonts w:ascii="Times New Roman" w:hAnsi="Times New Roman"/>
          <w:sz w:val="24"/>
        </w:rPr>
      </w:pPr>
      <w:r w:rsidRPr="00C8241A">
        <w:rPr>
          <w:rFonts w:ascii="Times New Roman" w:hAnsi="Times New Roman"/>
          <w:sz w:val="24"/>
        </w:rPr>
        <w:t>Below are the command to update/store the mac address during production.</w:t>
      </w:r>
    </w:p>
    <w:p w14:paraId="5D3E032F" w14:textId="0002F581" w:rsidR="000452D2" w:rsidRPr="00C8241A" w:rsidRDefault="000452D2" w:rsidP="00F76EDC">
      <w:pPr>
        <w:rPr>
          <w:rStyle w:val="eop"/>
          <w:rFonts w:ascii="Times New Roman" w:hAnsi="Times New Roman"/>
          <w:sz w:val="24"/>
        </w:rPr>
      </w:pPr>
      <w:r w:rsidRPr="00C8241A">
        <w:rPr>
          <w:rFonts w:ascii="Times New Roman" w:hAnsi="Times New Roman"/>
          <w:sz w:val="24"/>
        </w:rPr>
        <w:t xml:space="preserve">Example -  In the above picture board is having four MAC address </w:t>
      </w:r>
      <w:r w:rsidRPr="00C8241A">
        <w:rPr>
          <w:rStyle w:val="normaltextrun"/>
          <w:rFonts w:ascii="Times New Roman" w:hAnsi="Times New Roman"/>
          <w:sz w:val="24"/>
        </w:rPr>
        <w:t>00:04:9f:06:0f:7b</w:t>
      </w:r>
      <w:r w:rsidRPr="00C8241A">
        <w:rPr>
          <w:rStyle w:val="eop"/>
          <w:rFonts w:ascii="Times New Roman" w:hAnsi="Times New Roman"/>
          <w:sz w:val="24"/>
        </w:rPr>
        <w:t> ,</w:t>
      </w:r>
      <w:r w:rsidRPr="00C8241A">
        <w:rPr>
          <w:rStyle w:val="normaltextrun"/>
          <w:rFonts w:ascii="Times New Roman" w:hAnsi="Times New Roman"/>
          <w:sz w:val="24"/>
        </w:rPr>
        <w:t xml:space="preserve"> 00:04:9f:06:0f:7c</w:t>
      </w:r>
      <w:r w:rsidRPr="00C8241A">
        <w:rPr>
          <w:rStyle w:val="eop"/>
          <w:rFonts w:ascii="Times New Roman" w:hAnsi="Times New Roman"/>
          <w:sz w:val="24"/>
        </w:rPr>
        <w:t> ,</w:t>
      </w:r>
      <w:r w:rsidRPr="00C8241A">
        <w:rPr>
          <w:rStyle w:val="normaltextrun"/>
          <w:rFonts w:ascii="Times New Roman" w:hAnsi="Times New Roman"/>
          <w:sz w:val="24"/>
        </w:rPr>
        <w:t xml:space="preserve"> 00:04:9f:06:0f:7d</w:t>
      </w:r>
      <w:r w:rsidRPr="00C8241A">
        <w:rPr>
          <w:rStyle w:val="eop"/>
          <w:rFonts w:ascii="Times New Roman" w:hAnsi="Times New Roman"/>
          <w:sz w:val="24"/>
        </w:rPr>
        <w:t> ,</w:t>
      </w:r>
      <w:r w:rsidRPr="00C8241A">
        <w:rPr>
          <w:rStyle w:val="normaltextrun"/>
          <w:rFonts w:ascii="Times New Roman" w:hAnsi="Times New Roman"/>
          <w:sz w:val="24"/>
        </w:rPr>
        <w:t xml:space="preserve"> 00:04:9f:06:0f:7e</w:t>
      </w:r>
      <w:r w:rsidRPr="00C8241A">
        <w:rPr>
          <w:rStyle w:val="eop"/>
          <w:rFonts w:ascii="Times New Roman" w:hAnsi="Times New Roman"/>
          <w:sz w:val="24"/>
        </w:rPr>
        <w:t> </w:t>
      </w:r>
      <w:r w:rsidR="00772B5F" w:rsidRPr="00C8241A">
        <w:rPr>
          <w:rStyle w:val="eop"/>
          <w:rFonts w:ascii="Times New Roman" w:hAnsi="Times New Roman"/>
          <w:sz w:val="24"/>
        </w:rPr>
        <w:t>.</w:t>
      </w:r>
    </w:p>
    <w:p w14:paraId="0C910BD1" w14:textId="189123A8" w:rsidR="00772B5F" w:rsidRPr="00C8241A" w:rsidRDefault="00772B5F" w:rsidP="00F76EDC">
      <w:pPr>
        <w:rPr>
          <w:rFonts w:ascii="Times New Roman" w:hAnsi="Times New Roman"/>
          <w:sz w:val="24"/>
        </w:rPr>
      </w:pPr>
      <w:r w:rsidRPr="00C8241A">
        <w:rPr>
          <w:rStyle w:val="eop"/>
          <w:rFonts w:ascii="Times New Roman" w:hAnsi="Times New Roman"/>
          <w:sz w:val="24"/>
        </w:rPr>
        <w:t xml:space="preserve">Let’s say the date and time </w:t>
      </w:r>
      <w:r w:rsidR="000544E0" w:rsidRPr="00C8241A">
        <w:rPr>
          <w:rStyle w:val="eop"/>
          <w:rFonts w:ascii="Times New Roman" w:hAnsi="Times New Roman"/>
          <w:sz w:val="24"/>
        </w:rPr>
        <w:t xml:space="preserve">mac address </w:t>
      </w:r>
      <w:r w:rsidRPr="00C8241A">
        <w:rPr>
          <w:rStyle w:val="eop"/>
          <w:rFonts w:ascii="Times New Roman" w:hAnsi="Times New Roman"/>
          <w:sz w:val="24"/>
        </w:rPr>
        <w:t xml:space="preserve">programmed is </w:t>
      </w:r>
      <w:r w:rsidRPr="00C8241A">
        <w:rPr>
          <w:rStyle w:val="normaltextrun"/>
          <w:rFonts w:ascii="Times New Roman" w:hAnsi="Times New Roman"/>
          <w:sz w:val="24"/>
        </w:rPr>
        <w:t>2019/03/19 16:45:04</w:t>
      </w:r>
      <w:r w:rsidRPr="00C8241A">
        <w:rPr>
          <w:rStyle w:val="eop"/>
          <w:rFonts w:ascii="Times New Roman" w:hAnsi="Times New Roman"/>
          <w:sz w:val="24"/>
        </w:rPr>
        <w:t> </w:t>
      </w:r>
    </w:p>
    <w:p w14:paraId="364ACB4F" w14:textId="4AE447BE" w:rsidR="002D0303" w:rsidRPr="00C8241A" w:rsidRDefault="002D0303" w:rsidP="002D0303">
      <w:pPr>
        <w:rPr>
          <w:rFonts w:ascii="Times New Roman" w:hAnsi="Times New Roman"/>
          <w:sz w:val="24"/>
        </w:rPr>
      </w:pPr>
      <w:r w:rsidRPr="00C8241A">
        <w:rPr>
          <w:rFonts w:ascii="Times New Roman" w:hAnsi="Times New Roman"/>
          <w:sz w:val="24"/>
        </w:rPr>
        <w:t xml:space="preserve">At u-boot prompt </w:t>
      </w:r>
    </w:p>
    <w:p w14:paraId="3B8186C0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 mac read</w:t>
      </w:r>
      <w:r w:rsidRPr="00C8241A">
        <w:rPr>
          <w:rStyle w:val="eop"/>
        </w:rPr>
        <w:t> </w:t>
      </w:r>
    </w:p>
    <w:p w14:paraId="731B39BB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 mac id</w:t>
      </w:r>
      <w:r w:rsidRPr="00C8241A">
        <w:rPr>
          <w:rStyle w:val="eop"/>
        </w:rPr>
        <w:t> </w:t>
      </w:r>
    </w:p>
    <w:p w14:paraId="7682ADCC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 xml:space="preserve">=&gt; mac </w:t>
      </w:r>
      <w:proofErr w:type="spellStart"/>
      <w:r w:rsidRPr="00C8241A">
        <w:rPr>
          <w:rStyle w:val="normaltextrun"/>
        </w:rPr>
        <w:t>num</w:t>
      </w:r>
      <w:proofErr w:type="spellEnd"/>
      <w:r w:rsidRPr="00C8241A">
        <w:rPr>
          <w:rStyle w:val="normaltextrun"/>
        </w:rPr>
        <w:t xml:space="preserve"> TR17110038</w:t>
      </w:r>
      <w:r w:rsidRPr="00C8241A">
        <w:rPr>
          <w:rStyle w:val="eop"/>
        </w:rPr>
        <w:t> </w:t>
      </w:r>
    </w:p>
    <w:p w14:paraId="0E52567C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 mac errata 1.0</w:t>
      </w:r>
      <w:r w:rsidRPr="00C8241A">
        <w:rPr>
          <w:rStyle w:val="eop"/>
        </w:rPr>
        <w:t> </w:t>
      </w:r>
    </w:p>
    <w:p w14:paraId="07CC91C4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 mac date 190319164504</w:t>
      </w:r>
      <w:r w:rsidRPr="00C8241A">
        <w:rPr>
          <w:rStyle w:val="eop"/>
        </w:rPr>
        <w:t> </w:t>
      </w:r>
    </w:p>
    <w:p w14:paraId="4E00C0F4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  mac ports 4</w:t>
      </w:r>
      <w:r w:rsidRPr="00C8241A">
        <w:rPr>
          <w:rStyle w:val="eop"/>
        </w:rPr>
        <w:t> </w:t>
      </w:r>
    </w:p>
    <w:p w14:paraId="0DF725B0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  mac  0 00:04:9f:06:0f:7b</w:t>
      </w:r>
      <w:r w:rsidRPr="00C8241A">
        <w:rPr>
          <w:rStyle w:val="eop"/>
        </w:rPr>
        <w:t> </w:t>
      </w:r>
    </w:p>
    <w:p w14:paraId="5D6D8AA1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 mac  1 00:04:9f:06:0f:7c</w:t>
      </w:r>
      <w:r w:rsidRPr="00C8241A">
        <w:rPr>
          <w:rStyle w:val="eop"/>
        </w:rPr>
        <w:t> </w:t>
      </w:r>
    </w:p>
    <w:p w14:paraId="4E6C3D72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  mac  2 00:04:9f:06:0f:7d</w:t>
      </w:r>
      <w:r w:rsidRPr="00C8241A">
        <w:rPr>
          <w:rStyle w:val="eop"/>
        </w:rPr>
        <w:t> </w:t>
      </w:r>
    </w:p>
    <w:p w14:paraId="297E1B07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  mac  3 00:04:9f:06:0f:7e</w:t>
      </w:r>
      <w:r w:rsidRPr="00C8241A">
        <w:rPr>
          <w:rStyle w:val="eop"/>
        </w:rPr>
        <w:t> </w:t>
      </w:r>
    </w:p>
    <w:p w14:paraId="65DFA280" w14:textId="77777777" w:rsidR="003217F4" w:rsidRPr="00C8241A" w:rsidRDefault="003217F4" w:rsidP="003217F4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 mac save</w:t>
      </w:r>
      <w:r w:rsidRPr="00C8241A">
        <w:rPr>
          <w:rStyle w:val="eop"/>
        </w:rPr>
        <w:t> </w:t>
      </w:r>
    </w:p>
    <w:p w14:paraId="32A10F54" w14:textId="77777777" w:rsidR="003217F4" w:rsidRPr="00C8241A" w:rsidRDefault="003217F4" w:rsidP="002D0303">
      <w:pPr>
        <w:rPr>
          <w:rFonts w:ascii="Times New Roman" w:hAnsi="Times New Roman"/>
          <w:sz w:val="24"/>
        </w:rPr>
      </w:pPr>
    </w:p>
    <w:p w14:paraId="2179E7AE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 mac</w:t>
      </w:r>
      <w:r w:rsidRPr="00C8241A">
        <w:rPr>
          <w:rStyle w:val="eop"/>
        </w:rPr>
        <w:t> </w:t>
      </w:r>
    </w:p>
    <w:p w14:paraId="5CB9CA7D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ID: NXID v1</w:t>
      </w:r>
      <w:r w:rsidRPr="00C8241A">
        <w:rPr>
          <w:rStyle w:val="eop"/>
        </w:rPr>
        <w:t> </w:t>
      </w:r>
    </w:p>
    <w:p w14:paraId="5E99F3CD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SN: TR17110038</w:t>
      </w:r>
      <w:r w:rsidRPr="00C8241A">
        <w:rPr>
          <w:rStyle w:val="eop"/>
        </w:rPr>
        <w:t> </w:t>
      </w:r>
    </w:p>
    <w:p w14:paraId="532AE9DF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Errata: 1.0</w:t>
      </w:r>
      <w:r w:rsidRPr="00C8241A">
        <w:rPr>
          <w:rStyle w:val="eop"/>
        </w:rPr>
        <w:t> </w:t>
      </w:r>
    </w:p>
    <w:p w14:paraId="305AE728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Build date: 2019/03/19 16:45:04</w:t>
      </w:r>
      <w:r w:rsidRPr="00C8241A">
        <w:rPr>
          <w:rStyle w:val="eop"/>
        </w:rPr>
        <w:t> </w:t>
      </w:r>
    </w:p>
    <w:p w14:paraId="2A62A686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Eth0: 00:04:9f:06:0f:7b</w:t>
      </w:r>
      <w:r w:rsidRPr="00C8241A">
        <w:rPr>
          <w:rStyle w:val="eop"/>
        </w:rPr>
        <w:t> </w:t>
      </w:r>
    </w:p>
    <w:p w14:paraId="259B36FA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Eth1: 00:04:9f:06:0f:7c</w:t>
      </w:r>
      <w:r w:rsidRPr="00C8241A">
        <w:rPr>
          <w:rStyle w:val="eop"/>
        </w:rPr>
        <w:t> </w:t>
      </w:r>
    </w:p>
    <w:p w14:paraId="4E98D58F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C8241A">
        <w:rPr>
          <w:rStyle w:val="normaltextrun"/>
          <w:lang w:val="de-DE"/>
        </w:rPr>
        <w:t>Eth2: 00:04:9f:06:0f:7d</w:t>
      </w:r>
      <w:r w:rsidRPr="00C8241A">
        <w:rPr>
          <w:rStyle w:val="eop"/>
          <w:lang w:val="de-DE"/>
        </w:rPr>
        <w:t> </w:t>
      </w:r>
    </w:p>
    <w:p w14:paraId="5845A664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C8241A">
        <w:rPr>
          <w:rStyle w:val="normaltextrun"/>
          <w:lang w:val="de-DE"/>
        </w:rPr>
        <w:t>Eth3: 00:04:9f:06:0f:7e</w:t>
      </w:r>
      <w:r w:rsidRPr="00C8241A">
        <w:rPr>
          <w:rStyle w:val="eop"/>
          <w:lang w:val="de-DE"/>
        </w:rPr>
        <w:t> </w:t>
      </w:r>
    </w:p>
    <w:p w14:paraId="030D2332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CRC: b15f32c6</w:t>
      </w:r>
      <w:r w:rsidRPr="00C8241A">
        <w:rPr>
          <w:rStyle w:val="eop"/>
        </w:rPr>
        <w:t> </w:t>
      </w:r>
    </w:p>
    <w:p w14:paraId="2A0BF8FA" w14:textId="77777777" w:rsidR="00772B5F" w:rsidRPr="00C8241A" w:rsidRDefault="00772B5F" w:rsidP="00772B5F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=&gt;</w:t>
      </w:r>
      <w:r w:rsidRPr="00C8241A">
        <w:rPr>
          <w:rStyle w:val="eop"/>
        </w:rPr>
        <w:t> </w:t>
      </w:r>
    </w:p>
    <w:p w14:paraId="4A868F53" w14:textId="67625680" w:rsidR="00CA0604" w:rsidRDefault="00CA0604" w:rsidP="00CA0604">
      <w:pPr>
        <w:rPr>
          <w:rFonts w:ascii="Times New Roman" w:hAnsi="Times New Roman"/>
          <w:sz w:val="24"/>
        </w:rPr>
      </w:pPr>
    </w:p>
    <w:p w14:paraId="429D6D4D" w14:textId="46F6B3CE" w:rsidR="005A1038" w:rsidRDefault="005A1038" w:rsidP="00CA0604">
      <w:pPr>
        <w:rPr>
          <w:rFonts w:ascii="Times New Roman" w:hAnsi="Times New Roman"/>
          <w:sz w:val="24"/>
        </w:rPr>
      </w:pPr>
    </w:p>
    <w:p w14:paraId="015CC945" w14:textId="2E501359" w:rsidR="005A1038" w:rsidRDefault="005A1038" w:rsidP="00CA0604">
      <w:pPr>
        <w:rPr>
          <w:rFonts w:ascii="Times New Roman" w:hAnsi="Times New Roman"/>
          <w:sz w:val="24"/>
        </w:rPr>
      </w:pPr>
    </w:p>
    <w:p w14:paraId="51030B7B" w14:textId="45227B0B" w:rsidR="005A1038" w:rsidRDefault="005A1038" w:rsidP="00CA0604">
      <w:pPr>
        <w:rPr>
          <w:rFonts w:ascii="Times New Roman" w:hAnsi="Times New Roman"/>
          <w:sz w:val="24"/>
        </w:rPr>
      </w:pPr>
    </w:p>
    <w:p w14:paraId="56D72CBC" w14:textId="77777777" w:rsidR="005A1038" w:rsidRPr="00C8241A" w:rsidRDefault="005A1038" w:rsidP="00CA0604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650" w:rsidRPr="00C8241A" w14:paraId="252D77B4" w14:textId="77777777" w:rsidTr="005A1038">
        <w:tc>
          <w:tcPr>
            <w:tcW w:w="3116" w:type="dxa"/>
            <w:shd w:val="clear" w:color="auto" w:fill="EEECE1" w:themeFill="background2"/>
          </w:tcPr>
          <w:p w14:paraId="2128D251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b/>
                <w:bCs/>
                <w:sz w:val="24"/>
              </w:rPr>
              <w:lastRenderedPageBreak/>
              <w:t xml:space="preserve">Field Name </w:t>
            </w:r>
          </w:p>
        </w:tc>
        <w:tc>
          <w:tcPr>
            <w:tcW w:w="3117" w:type="dxa"/>
            <w:shd w:val="clear" w:color="auto" w:fill="EEECE1" w:themeFill="background2"/>
          </w:tcPr>
          <w:p w14:paraId="36192613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b/>
                <w:bCs/>
                <w:sz w:val="24"/>
              </w:rPr>
              <w:t>Description</w:t>
            </w:r>
          </w:p>
        </w:tc>
        <w:tc>
          <w:tcPr>
            <w:tcW w:w="3117" w:type="dxa"/>
            <w:shd w:val="clear" w:color="auto" w:fill="EEECE1" w:themeFill="background2"/>
          </w:tcPr>
          <w:p w14:paraId="7DD666AA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Comment’s(If Any)</w:t>
            </w:r>
          </w:p>
        </w:tc>
      </w:tr>
      <w:tr w:rsidR="000A0650" w:rsidRPr="00C8241A" w14:paraId="2A812A95" w14:textId="77777777" w:rsidTr="00A82AAE">
        <w:tc>
          <w:tcPr>
            <w:tcW w:w="3116" w:type="dxa"/>
          </w:tcPr>
          <w:p w14:paraId="5C55F640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C8241A">
              <w:rPr>
                <w:rFonts w:ascii="Times New Roman" w:hAnsi="Times New Roman"/>
                <w:sz w:val="24"/>
              </w:rPr>
              <w:t>TagID</w:t>
            </w:r>
            <w:proofErr w:type="spellEnd"/>
          </w:p>
        </w:tc>
        <w:tc>
          <w:tcPr>
            <w:tcW w:w="3117" w:type="dxa"/>
          </w:tcPr>
          <w:p w14:paraId="68D4E87D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EEPROM Tag:</w:t>
            </w:r>
          </w:p>
          <w:p w14:paraId="4AE7EB2F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Always the four ISO-8859 characters “NXID”, with no null termination</w:t>
            </w:r>
          </w:p>
          <w:p w14:paraId="3E3659DE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If not found, the EEPROM may not be initialized, or may reside on a different I2C</w:t>
            </w:r>
          </w:p>
          <w:p w14:paraId="462273CA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interface.</w:t>
            </w:r>
          </w:p>
        </w:tc>
        <w:tc>
          <w:tcPr>
            <w:tcW w:w="3117" w:type="dxa"/>
          </w:tcPr>
          <w:p w14:paraId="32C0D391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</w:tr>
      <w:tr w:rsidR="000A0650" w:rsidRPr="00C8241A" w14:paraId="46125519" w14:textId="77777777" w:rsidTr="00A82AAE">
        <w:tc>
          <w:tcPr>
            <w:tcW w:w="3116" w:type="dxa"/>
          </w:tcPr>
          <w:p w14:paraId="384B65DA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SN</w:t>
            </w:r>
          </w:p>
        </w:tc>
        <w:tc>
          <w:tcPr>
            <w:tcW w:w="3117" w:type="dxa"/>
          </w:tcPr>
          <w:p w14:paraId="3F8F403A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Serial Number:</w:t>
            </w:r>
          </w:p>
          <w:p w14:paraId="759FB75A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From 0 to 11 ISO-8859 characters of board/system serial number data, terminated by a</w:t>
            </w:r>
          </w:p>
          <w:p w14:paraId="0B49E013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NULL character</w:t>
            </w:r>
          </w:p>
        </w:tc>
        <w:tc>
          <w:tcPr>
            <w:tcW w:w="3117" w:type="dxa"/>
          </w:tcPr>
          <w:p w14:paraId="2C25ED6E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</w:tr>
      <w:tr w:rsidR="000A0650" w:rsidRPr="00C8241A" w14:paraId="0159F54A" w14:textId="77777777" w:rsidTr="00A82AAE">
        <w:tc>
          <w:tcPr>
            <w:tcW w:w="3116" w:type="dxa"/>
          </w:tcPr>
          <w:p w14:paraId="48578C81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ERRATA</w:t>
            </w:r>
          </w:p>
        </w:tc>
        <w:tc>
          <w:tcPr>
            <w:tcW w:w="3117" w:type="dxa"/>
          </w:tcPr>
          <w:p w14:paraId="61B60455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Errata Level:</w:t>
            </w:r>
          </w:p>
          <w:p w14:paraId="1ED1180F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From 0 to 4 ISO-8859 characters of board/system errata data, terminated by a NULL</w:t>
            </w:r>
          </w:p>
          <w:p w14:paraId="5694AF7F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character</w:t>
            </w:r>
          </w:p>
        </w:tc>
        <w:tc>
          <w:tcPr>
            <w:tcW w:w="3117" w:type="dxa"/>
          </w:tcPr>
          <w:p w14:paraId="211D6FE2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</w:tr>
      <w:tr w:rsidR="000A0650" w:rsidRPr="00C8241A" w14:paraId="40341A19" w14:textId="77777777" w:rsidTr="00A82AAE">
        <w:tc>
          <w:tcPr>
            <w:tcW w:w="3116" w:type="dxa"/>
          </w:tcPr>
          <w:p w14:paraId="7323D698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DATE[0:5]</w:t>
            </w:r>
          </w:p>
        </w:tc>
        <w:tc>
          <w:tcPr>
            <w:tcW w:w="3117" w:type="dxa"/>
          </w:tcPr>
          <w:p w14:paraId="40EC86B2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Build Date:</w:t>
            </w:r>
          </w:p>
          <w:p w14:paraId="4CF83B3F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A field showing the manufacturing build date and time, in BCD format, is as follows:</w:t>
            </w:r>
          </w:p>
          <w:p w14:paraId="6A05BEE5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 xml:space="preserve">0: YY year, a </w:t>
            </w:r>
            <w:proofErr w:type="spellStart"/>
            <w:r w:rsidRPr="00C8241A">
              <w:rPr>
                <w:rFonts w:ascii="Times New Roman" w:hAnsi="Times New Roman"/>
                <w:sz w:val="24"/>
              </w:rPr>
              <w:t>BCDvalue</w:t>
            </w:r>
            <w:proofErr w:type="spellEnd"/>
            <w:r w:rsidRPr="00C8241A">
              <w:rPr>
                <w:rFonts w:ascii="Times New Roman" w:hAnsi="Times New Roman"/>
                <w:sz w:val="24"/>
              </w:rPr>
              <w:t xml:space="preserve"> from 0x00 to 0x99</w:t>
            </w:r>
          </w:p>
          <w:p w14:paraId="79793D51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1: MM month, a BCD value from 0x01 to 0x12</w:t>
            </w:r>
          </w:p>
          <w:p w14:paraId="3B323C5F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2: DD day, a BCD value from 0x00 to 0x31</w:t>
            </w:r>
          </w:p>
          <w:p w14:paraId="1142CA60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lastRenderedPageBreak/>
              <w:t xml:space="preserve">3: </w:t>
            </w:r>
            <w:proofErr w:type="spellStart"/>
            <w:r w:rsidRPr="00C8241A">
              <w:rPr>
                <w:rFonts w:ascii="Times New Roman" w:hAnsi="Times New Roman"/>
                <w:sz w:val="24"/>
              </w:rPr>
              <w:t>hh</w:t>
            </w:r>
            <w:proofErr w:type="spellEnd"/>
            <w:r w:rsidRPr="00C8241A">
              <w:rPr>
                <w:rFonts w:ascii="Times New Roman" w:hAnsi="Times New Roman"/>
                <w:sz w:val="24"/>
              </w:rPr>
              <w:t xml:space="preserve"> hour, a BCD value from 0x00 to 0x23 (24-hour format)</w:t>
            </w:r>
          </w:p>
          <w:p w14:paraId="4A5A91C0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4: mm minute, a BCD value from 0x00 to 0x59</w:t>
            </w:r>
          </w:p>
          <w:p w14:paraId="0F965A87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 xml:space="preserve">5: </w:t>
            </w:r>
            <w:proofErr w:type="spellStart"/>
            <w:r w:rsidRPr="00C8241A">
              <w:rPr>
                <w:rFonts w:ascii="Times New Roman" w:hAnsi="Times New Roman"/>
                <w:sz w:val="24"/>
              </w:rPr>
              <w:t>ss</w:t>
            </w:r>
            <w:proofErr w:type="spellEnd"/>
            <w:r w:rsidRPr="00C8241A">
              <w:rPr>
                <w:rFonts w:ascii="Times New Roman" w:hAnsi="Times New Roman"/>
                <w:sz w:val="24"/>
              </w:rPr>
              <w:t xml:space="preserve"> seconds, a BCD value from 0x00 to 0x59</w:t>
            </w:r>
          </w:p>
        </w:tc>
        <w:tc>
          <w:tcPr>
            <w:tcW w:w="3117" w:type="dxa"/>
          </w:tcPr>
          <w:p w14:paraId="161BB67A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</w:tr>
      <w:tr w:rsidR="000A0650" w:rsidRPr="00C8241A" w14:paraId="706AF2D4" w14:textId="77777777" w:rsidTr="00A82AAE">
        <w:tc>
          <w:tcPr>
            <w:tcW w:w="3116" w:type="dxa"/>
          </w:tcPr>
          <w:p w14:paraId="29D9F844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3117" w:type="dxa"/>
          </w:tcPr>
          <w:p w14:paraId="2A16119C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NXID Version:</w:t>
            </w:r>
          </w:p>
          <w:p w14:paraId="2BAE5D66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 xml:space="preserve">A 32-bit integer field containing NXID </w:t>
            </w:r>
            <w:proofErr w:type="spellStart"/>
            <w:r w:rsidRPr="00C8241A">
              <w:rPr>
                <w:rFonts w:ascii="Times New Roman" w:hAnsi="Times New Roman"/>
                <w:sz w:val="24"/>
              </w:rPr>
              <w:t>SystemID</w:t>
            </w:r>
            <w:proofErr w:type="spellEnd"/>
            <w:r w:rsidRPr="00C8241A">
              <w:rPr>
                <w:rFonts w:ascii="Times New Roman" w:hAnsi="Times New Roman"/>
                <w:sz w:val="24"/>
              </w:rPr>
              <w:t xml:space="preserve"> format revision information is as follows:</w:t>
            </w:r>
          </w:p>
          <w:p w14:paraId="5B41CFB8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0: Original version</w:t>
            </w:r>
          </w:p>
          <w:p w14:paraId="06CAB27E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1: Current (expanded) version</w:t>
            </w:r>
          </w:p>
        </w:tc>
        <w:tc>
          <w:tcPr>
            <w:tcW w:w="3117" w:type="dxa"/>
          </w:tcPr>
          <w:p w14:paraId="292E4DC9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</w:tr>
      <w:tr w:rsidR="000A0650" w:rsidRPr="00C8241A" w14:paraId="48C2001B" w14:textId="77777777" w:rsidTr="00A82AAE">
        <w:tc>
          <w:tcPr>
            <w:tcW w:w="3116" w:type="dxa"/>
          </w:tcPr>
          <w:p w14:paraId="51F2B4E9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MACSIZE</w:t>
            </w:r>
          </w:p>
        </w:tc>
        <w:tc>
          <w:tcPr>
            <w:tcW w:w="3117" w:type="dxa"/>
          </w:tcPr>
          <w:p w14:paraId="67133F42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 table size:</w:t>
            </w:r>
          </w:p>
          <w:p w14:paraId="686EC767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A value indicating how many valid MAC addresses are stored in the MAC1–MAC8 fields</w:t>
            </w:r>
          </w:p>
          <w:p w14:paraId="7CE4A0FE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(version 0) or MAC1–MAC8 + MAC9–MAC16 fields (version 1 or later).</w:t>
            </w:r>
          </w:p>
        </w:tc>
        <w:tc>
          <w:tcPr>
            <w:tcW w:w="3117" w:type="dxa"/>
          </w:tcPr>
          <w:p w14:paraId="6A0123A9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</w:tr>
      <w:tr w:rsidR="000A0650" w:rsidRPr="00C8241A" w14:paraId="6DC72E8F" w14:textId="77777777" w:rsidTr="00A82AAE">
        <w:tc>
          <w:tcPr>
            <w:tcW w:w="3116" w:type="dxa"/>
          </w:tcPr>
          <w:p w14:paraId="558AF35C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MAC1</w:t>
            </w:r>
          </w:p>
          <w:p w14:paraId="4EA6EB4F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MAC2</w:t>
            </w:r>
          </w:p>
          <w:p w14:paraId="749E1C33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MAC3</w:t>
            </w:r>
          </w:p>
          <w:p w14:paraId="70ACBCF2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MAC4</w:t>
            </w:r>
          </w:p>
          <w:p w14:paraId="2DD989D3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MAC5</w:t>
            </w:r>
          </w:p>
          <w:p w14:paraId="0D892B83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MAC6</w:t>
            </w:r>
          </w:p>
          <w:p w14:paraId="6256FB7B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MAC7</w:t>
            </w:r>
          </w:p>
          <w:p w14:paraId="3DFA950B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MAC8</w:t>
            </w:r>
          </w:p>
          <w:p w14:paraId="5134AE65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17" w:type="dxa"/>
          </w:tcPr>
          <w:p w14:paraId="6D134C01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MAC addresses:</w:t>
            </w:r>
          </w:p>
          <w:p w14:paraId="1857B11C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6 hex digits representing the MAC address for Ethernet ports 1 through 8</w:t>
            </w:r>
          </w:p>
          <w:p w14:paraId="773244A1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Fields with an address greater than MACSIZE may have undefined values and should</w:t>
            </w:r>
          </w:p>
          <w:p w14:paraId="5E7FBCF0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not be used.</w:t>
            </w:r>
          </w:p>
          <w:p w14:paraId="6580251E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17" w:type="dxa"/>
          </w:tcPr>
          <w:p w14:paraId="001CD940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</w:tr>
      <w:tr w:rsidR="000A0650" w:rsidRPr="00C8241A" w14:paraId="7CC0D2AE" w14:textId="77777777" w:rsidTr="00A82AAE">
        <w:tc>
          <w:tcPr>
            <w:tcW w:w="3116" w:type="dxa"/>
          </w:tcPr>
          <w:p w14:paraId="0D521AA4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CRC32</w:t>
            </w:r>
          </w:p>
        </w:tc>
        <w:tc>
          <w:tcPr>
            <w:tcW w:w="3117" w:type="dxa"/>
          </w:tcPr>
          <w:p w14:paraId="21D4BCA7" w14:textId="77777777" w:rsidR="000A0650" w:rsidRPr="00C8241A" w:rsidRDefault="000A0650" w:rsidP="00A82AA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t>Checksum (version = 0):</w:t>
            </w:r>
          </w:p>
          <w:p w14:paraId="7956198C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  <w:r w:rsidRPr="00C8241A">
              <w:rPr>
                <w:rFonts w:ascii="Times New Roman" w:hAnsi="Times New Roman"/>
                <w:sz w:val="24"/>
              </w:rPr>
              <w:lastRenderedPageBreak/>
              <w:t>32-bit CRC value of bytes 0x00 through 0x71, inclusive</w:t>
            </w:r>
          </w:p>
        </w:tc>
        <w:tc>
          <w:tcPr>
            <w:tcW w:w="3117" w:type="dxa"/>
          </w:tcPr>
          <w:p w14:paraId="771F099D" w14:textId="77777777" w:rsidR="000A0650" w:rsidRPr="00C8241A" w:rsidRDefault="000A0650" w:rsidP="00A82AAE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01D4870F" w14:textId="6061B99D" w:rsidR="00FB211C" w:rsidRPr="00C8241A" w:rsidRDefault="00FB211C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F86479E" w14:textId="540EE851" w:rsidR="000962E9" w:rsidRPr="00E67776" w:rsidRDefault="000962E9" w:rsidP="00751B1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36"/>
          <w:szCs w:val="36"/>
          <w:u w:val="single"/>
        </w:rPr>
      </w:pPr>
      <w:r w:rsidRPr="00E67776">
        <w:rPr>
          <w:rStyle w:val="normaltextrun"/>
          <w:b/>
          <w:sz w:val="36"/>
          <w:szCs w:val="36"/>
          <w:u w:val="single"/>
        </w:rPr>
        <w:t>Configuring MAC Address in U-Boot</w:t>
      </w:r>
    </w:p>
    <w:p w14:paraId="5AF35872" w14:textId="77777777" w:rsidR="000962E9" w:rsidRPr="00C8241A" w:rsidRDefault="000962E9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100D2CB" w14:textId="3662A805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U-Boot 2018.09-gf851eafae4 (Apr 03 2019 - 10:06:59 +0800)</w:t>
      </w:r>
      <w:r w:rsidRPr="00C8241A">
        <w:rPr>
          <w:rStyle w:val="eop"/>
        </w:rPr>
        <w:t> </w:t>
      </w:r>
    </w:p>
    <w:p w14:paraId="07A38923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27D0AE5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SoC:  LS1046AE Rev1.0 (0x87070010)</w:t>
      </w:r>
      <w:r w:rsidRPr="00C8241A">
        <w:rPr>
          <w:rStyle w:val="eop"/>
        </w:rPr>
        <w:t> </w:t>
      </w:r>
    </w:p>
    <w:p w14:paraId="0BBC03C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Clock Configuration:</w:t>
      </w:r>
      <w:r w:rsidRPr="00C8241A">
        <w:rPr>
          <w:rStyle w:val="eop"/>
        </w:rPr>
        <w:t> </w:t>
      </w:r>
    </w:p>
    <w:p w14:paraId="46EA8B4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CPU0(A72):1800 MHz  CPU1(A72):1800 MHz  CPU2(A72):1800 MHz</w:t>
      </w:r>
      <w:r w:rsidRPr="00C8241A">
        <w:rPr>
          <w:rStyle w:val="eop"/>
        </w:rPr>
        <w:t> </w:t>
      </w:r>
    </w:p>
    <w:p w14:paraId="2EEEF78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CPU3(A72):1800 MHz</w:t>
      </w:r>
      <w:r w:rsidRPr="00C8241A">
        <w:rPr>
          <w:rStyle w:val="eop"/>
        </w:rPr>
        <w:t> </w:t>
      </w:r>
    </w:p>
    <w:p w14:paraId="209AE37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Bus:      700  MHz  DDR:      2100 MT/s  FMAN:     800  MHz</w:t>
      </w:r>
      <w:r w:rsidRPr="00C8241A">
        <w:rPr>
          <w:rStyle w:val="eop"/>
        </w:rPr>
        <w:t> </w:t>
      </w:r>
    </w:p>
    <w:p w14:paraId="7114210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Reset Configuration Word (RCW):</w:t>
      </w:r>
      <w:r w:rsidRPr="00C8241A">
        <w:rPr>
          <w:rStyle w:val="eop"/>
        </w:rPr>
        <w:t> </w:t>
      </w:r>
    </w:p>
    <w:p w14:paraId="2C4394C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00000000: 0e150012 10000000 00000000 00000000</w:t>
      </w:r>
      <w:r w:rsidRPr="00C8241A">
        <w:rPr>
          <w:rStyle w:val="eop"/>
        </w:rPr>
        <w:t> </w:t>
      </w:r>
    </w:p>
    <w:p w14:paraId="37AFA016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00000010: 30400506 00800012 40025000 c1000000</w:t>
      </w:r>
      <w:r w:rsidRPr="00C8241A">
        <w:rPr>
          <w:rStyle w:val="eop"/>
        </w:rPr>
        <w:t> </w:t>
      </w:r>
    </w:p>
    <w:p w14:paraId="679D474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00000020: 00000000 00000000 00000000 00038800</w:t>
      </w:r>
      <w:r w:rsidRPr="00C8241A">
        <w:rPr>
          <w:rStyle w:val="eop"/>
        </w:rPr>
        <w:t> </w:t>
      </w:r>
    </w:p>
    <w:p w14:paraId="17C36B9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00000030: 20044100 24003101 00000096 00000001</w:t>
      </w:r>
      <w:r w:rsidRPr="00C8241A">
        <w:rPr>
          <w:rStyle w:val="eop"/>
        </w:rPr>
        <w:t> </w:t>
      </w:r>
    </w:p>
    <w:p w14:paraId="3F037E0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Model: LS1046A FRWY Board</w:t>
      </w:r>
      <w:r w:rsidRPr="00C8241A">
        <w:rPr>
          <w:rStyle w:val="eop"/>
        </w:rPr>
        <w:t> </w:t>
      </w:r>
    </w:p>
    <w:p w14:paraId="0406F49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Board: LS1046AFRWY, Rev: A, boot from QSPI</w:t>
      </w:r>
      <w:r w:rsidRPr="00C8241A">
        <w:rPr>
          <w:rStyle w:val="eop"/>
        </w:rPr>
        <w:t> </w:t>
      </w:r>
    </w:p>
    <w:p w14:paraId="19E3009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SD1_CLK1 = 100.00MHZ, SD1_CLK2 = 100.00MHZ</w:t>
      </w:r>
      <w:r w:rsidRPr="00C8241A">
        <w:rPr>
          <w:rStyle w:val="eop"/>
        </w:rPr>
        <w:t> </w:t>
      </w:r>
    </w:p>
    <w:p w14:paraId="349AFE6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I2C:   ready</w:t>
      </w:r>
      <w:r w:rsidRPr="00C8241A">
        <w:rPr>
          <w:rStyle w:val="eop"/>
        </w:rPr>
        <w:t> </w:t>
      </w:r>
    </w:p>
    <w:p w14:paraId="391F2CF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DRAM:  3.9 </w:t>
      </w:r>
      <w:proofErr w:type="spellStart"/>
      <w:r w:rsidRPr="00C8241A">
        <w:rPr>
          <w:rStyle w:val="spellingerror"/>
        </w:rPr>
        <w:t>GiB</w:t>
      </w:r>
      <w:proofErr w:type="spellEnd"/>
      <w:r w:rsidRPr="00C8241A">
        <w:rPr>
          <w:rStyle w:val="normaltextrun"/>
        </w:rPr>
        <w:t> (DDR4, 64-bit, CL=15, ECC on)</w:t>
      </w:r>
      <w:r w:rsidRPr="00C8241A">
        <w:rPr>
          <w:rStyle w:val="eop"/>
        </w:rPr>
        <w:t> </w:t>
      </w:r>
    </w:p>
    <w:p w14:paraId="7C0D786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SEC0: RNG instantiated</w:t>
      </w:r>
      <w:r w:rsidRPr="00C8241A">
        <w:rPr>
          <w:rStyle w:val="eop"/>
        </w:rPr>
        <w:t> </w:t>
      </w:r>
    </w:p>
    <w:p w14:paraId="2BD1758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Using SERDES1 Protocol: 12352 (0x3040)</w:t>
      </w:r>
      <w:r w:rsidRPr="00C8241A">
        <w:rPr>
          <w:rStyle w:val="eop"/>
        </w:rPr>
        <w:t> </w:t>
      </w:r>
    </w:p>
    <w:p w14:paraId="1D9712D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Using SERDES2 Protocol: 1286 (0x506)</w:t>
      </w:r>
      <w:r w:rsidRPr="00C8241A">
        <w:rPr>
          <w:rStyle w:val="eop"/>
        </w:rPr>
        <w:t> </w:t>
      </w:r>
    </w:p>
    <w:p w14:paraId="47BB790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 xml:space="preserve">NAND:  512 </w:t>
      </w:r>
      <w:proofErr w:type="spellStart"/>
      <w:r w:rsidRPr="00C8241A">
        <w:rPr>
          <w:rStyle w:val="normaltextrun"/>
        </w:rPr>
        <w:t>MiB</w:t>
      </w:r>
      <w:proofErr w:type="spellEnd"/>
      <w:r w:rsidRPr="00C8241A">
        <w:rPr>
          <w:rStyle w:val="eop"/>
        </w:rPr>
        <w:t> </w:t>
      </w:r>
    </w:p>
    <w:p w14:paraId="7E2006F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MMC:   FSL_SDHC: 0</w:t>
      </w:r>
      <w:r w:rsidRPr="00C8241A">
        <w:rPr>
          <w:rStyle w:val="eop"/>
        </w:rPr>
        <w:t> </w:t>
      </w:r>
    </w:p>
    <w:p w14:paraId="2DB74B3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 xml:space="preserve">Loading Environment from SPI Flash... SF: Detected mt25qu512a with page size 256 Bytes, erase size 64 KiB, total 64 </w:t>
      </w:r>
      <w:proofErr w:type="spellStart"/>
      <w:r w:rsidRPr="00C8241A">
        <w:rPr>
          <w:rStyle w:val="normaltextrun"/>
        </w:rPr>
        <w:t>MiB</w:t>
      </w:r>
      <w:proofErr w:type="spellEnd"/>
      <w:r w:rsidRPr="00C8241A">
        <w:rPr>
          <w:rStyle w:val="eop"/>
        </w:rPr>
        <w:t> </w:t>
      </w:r>
    </w:p>
    <w:p w14:paraId="6BCDDDB0" w14:textId="696B276C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*** Warning - bad CRC, using default environment</w:t>
      </w:r>
      <w:r w:rsidRPr="00C8241A">
        <w:rPr>
          <w:rStyle w:val="eop"/>
        </w:rPr>
        <w:t> </w:t>
      </w:r>
      <w:r w:rsidR="00A12BAF" w:rsidRPr="00C8241A">
        <w:rPr>
          <w:rStyle w:val="eop"/>
        </w:rPr>
        <w:t>/</w:t>
      </w:r>
    </w:p>
    <w:p w14:paraId="53BE9F2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52ED4D1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EEPROM: Invalid ID (</w:t>
      </w:r>
      <w:proofErr w:type="spellStart"/>
      <w:r w:rsidRPr="00C8241A">
        <w:rPr>
          <w:rStyle w:val="normaltextrun"/>
        </w:rPr>
        <w:t>ff</w:t>
      </w:r>
      <w:proofErr w:type="spellEnd"/>
      <w:r w:rsidRPr="00C8241A">
        <w:rPr>
          <w:rStyle w:val="normaltextrun"/>
        </w:rPr>
        <w:t> </w:t>
      </w:r>
      <w:proofErr w:type="spellStart"/>
      <w:r w:rsidRPr="00C8241A">
        <w:rPr>
          <w:rStyle w:val="spellingerror"/>
        </w:rPr>
        <w:t>ff</w:t>
      </w:r>
      <w:proofErr w:type="spellEnd"/>
      <w:r w:rsidRPr="00C8241A">
        <w:rPr>
          <w:rStyle w:val="normaltextrun"/>
        </w:rPr>
        <w:t> </w:t>
      </w:r>
      <w:proofErr w:type="spellStart"/>
      <w:r w:rsidRPr="00C8241A">
        <w:rPr>
          <w:rStyle w:val="spellingerror"/>
        </w:rPr>
        <w:t>ff</w:t>
      </w:r>
      <w:proofErr w:type="spellEnd"/>
      <w:r w:rsidRPr="00C8241A">
        <w:rPr>
          <w:rStyle w:val="normaltextrun"/>
        </w:rPr>
        <w:t> </w:t>
      </w:r>
      <w:proofErr w:type="spellStart"/>
      <w:r w:rsidRPr="00C8241A">
        <w:rPr>
          <w:rStyle w:val="normaltextrun"/>
        </w:rPr>
        <w:t>ff</w:t>
      </w:r>
      <w:proofErr w:type="spellEnd"/>
      <w:r w:rsidRPr="00C8241A">
        <w:rPr>
          <w:rStyle w:val="normaltextrun"/>
        </w:rPr>
        <w:t>)</w:t>
      </w:r>
      <w:r w:rsidRPr="00C8241A">
        <w:rPr>
          <w:rStyle w:val="eop"/>
        </w:rPr>
        <w:t> </w:t>
      </w:r>
    </w:p>
    <w:p w14:paraId="74B3AA6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In:    serial</w:t>
      </w:r>
      <w:r w:rsidRPr="00C8241A">
        <w:rPr>
          <w:rStyle w:val="eop"/>
        </w:rPr>
        <w:t> </w:t>
      </w:r>
    </w:p>
    <w:p w14:paraId="2B9DD21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Out:   serial</w:t>
      </w:r>
      <w:r w:rsidRPr="00C8241A">
        <w:rPr>
          <w:rStyle w:val="eop"/>
        </w:rPr>
        <w:t> </w:t>
      </w:r>
    </w:p>
    <w:p w14:paraId="60929D7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Err:   serial</w:t>
      </w:r>
      <w:r w:rsidRPr="00C8241A">
        <w:rPr>
          <w:rStyle w:val="eop"/>
        </w:rPr>
        <w:t> </w:t>
      </w:r>
    </w:p>
    <w:p w14:paraId="73B0C76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 xml:space="preserve">Net:   SF: Detected mt25qu512a with page size 256 Bytes, erase size 64 KiB, total 64 </w:t>
      </w:r>
      <w:proofErr w:type="spellStart"/>
      <w:r w:rsidRPr="00C8241A">
        <w:rPr>
          <w:rStyle w:val="normaltextrun"/>
        </w:rPr>
        <w:t>MiB</w:t>
      </w:r>
      <w:proofErr w:type="spellEnd"/>
      <w:r w:rsidRPr="00C8241A">
        <w:rPr>
          <w:rStyle w:val="eop"/>
        </w:rPr>
        <w:t> </w:t>
      </w:r>
    </w:p>
    <w:p w14:paraId="5FDDE7E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Fman1: Uploading microcode version 106.4.18</w:t>
      </w:r>
      <w:r w:rsidRPr="00C8241A">
        <w:rPr>
          <w:rStyle w:val="eop"/>
        </w:rPr>
        <w:t> </w:t>
      </w:r>
    </w:p>
    <w:p w14:paraId="5F17232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PCIe0: pcie@3400000 disabled</w:t>
      </w:r>
      <w:r w:rsidRPr="00C8241A">
        <w:rPr>
          <w:rStyle w:val="eop"/>
        </w:rPr>
        <w:t> </w:t>
      </w:r>
    </w:p>
    <w:p w14:paraId="15AD320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PCIe1: pcie@3500000 Root Complex: no link</w:t>
      </w:r>
      <w:r w:rsidRPr="00C8241A">
        <w:rPr>
          <w:rStyle w:val="eop"/>
        </w:rPr>
        <w:t> </w:t>
      </w:r>
    </w:p>
    <w:p w14:paraId="3065886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lang w:val="nl-NL"/>
        </w:rPr>
      </w:pPr>
      <w:r w:rsidRPr="00C8241A">
        <w:rPr>
          <w:rStyle w:val="normaltextrun"/>
          <w:lang w:val="nl-NL"/>
        </w:rPr>
        <w:t>PCIe2: pcie@3600000 Root Complex: x1 gen1</w:t>
      </w:r>
      <w:r w:rsidRPr="00C8241A">
        <w:rPr>
          <w:rStyle w:val="eop"/>
          <w:lang w:val="nl-NL"/>
        </w:rPr>
        <w:t> </w:t>
      </w:r>
    </w:p>
    <w:p w14:paraId="422F421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C8241A">
        <w:rPr>
          <w:rStyle w:val="normaltextrun"/>
          <w:lang w:val="de-DE"/>
        </w:rPr>
        <w:t>e1000: 68:05:ca:1c:02:c4</w:t>
      </w:r>
      <w:r w:rsidRPr="00C8241A">
        <w:rPr>
          <w:rStyle w:val="eop"/>
          <w:lang w:val="de-DE"/>
        </w:rPr>
        <w:t> </w:t>
      </w:r>
    </w:p>
    <w:p w14:paraId="2A0768A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C8241A">
        <w:rPr>
          <w:rStyle w:val="normaltextrun"/>
          <w:lang w:val="de-DE"/>
        </w:rPr>
        <w:lastRenderedPageBreak/>
        <w:t>       FM1@DTSEC1</w:t>
      </w:r>
      <w:r w:rsidRPr="00C8241A">
        <w:rPr>
          <w:rStyle w:val="eop"/>
          <w:lang w:val="de-DE"/>
        </w:rPr>
        <w:t> </w:t>
      </w:r>
    </w:p>
    <w:p w14:paraId="7947025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Error: FM1@DTSEC1 address not set.</w:t>
      </w:r>
      <w:r w:rsidRPr="00C8241A">
        <w:rPr>
          <w:rStyle w:val="eop"/>
        </w:rPr>
        <w:t> </w:t>
      </w:r>
    </w:p>
    <w:p w14:paraId="3431D9D6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, FM1@DTSEC5</w:t>
      </w:r>
      <w:r w:rsidRPr="00C8241A">
        <w:rPr>
          <w:rStyle w:val="eop"/>
        </w:rPr>
        <w:t> </w:t>
      </w:r>
    </w:p>
    <w:p w14:paraId="777EC7E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Error: FM1@DTSEC5 address not set.</w:t>
      </w:r>
      <w:r w:rsidRPr="00C8241A">
        <w:rPr>
          <w:rStyle w:val="eop"/>
        </w:rPr>
        <w:t> </w:t>
      </w:r>
    </w:p>
    <w:p w14:paraId="55C8992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, FM1@DTSEC6</w:t>
      </w:r>
      <w:r w:rsidRPr="00C8241A">
        <w:rPr>
          <w:rStyle w:val="eop"/>
        </w:rPr>
        <w:t> </w:t>
      </w:r>
    </w:p>
    <w:p w14:paraId="0BA74C27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Error: FM1@DTSEC6 address not set.</w:t>
      </w:r>
      <w:r w:rsidRPr="00C8241A">
        <w:rPr>
          <w:rStyle w:val="eop"/>
        </w:rPr>
        <w:t> </w:t>
      </w:r>
    </w:p>
    <w:p w14:paraId="2C211A6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, FM1@DTSEC10</w:t>
      </w:r>
      <w:r w:rsidRPr="00C8241A">
        <w:rPr>
          <w:rStyle w:val="eop"/>
        </w:rPr>
        <w:t> </w:t>
      </w:r>
    </w:p>
    <w:p w14:paraId="0CFDED8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Error: FM1@DTSEC10 address not set.</w:t>
      </w:r>
      <w:r w:rsidRPr="00C8241A">
        <w:rPr>
          <w:rStyle w:val="eop"/>
        </w:rPr>
        <w:t> </w:t>
      </w:r>
    </w:p>
    <w:p w14:paraId="048D47C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, e1000#0</w:t>
      </w:r>
      <w:r w:rsidRPr="00C8241A">
        <w:rPr>
          <w:rStyle w:val="eop"/>
        </w:rPr>
        <w:t> </w:t>
      </w:r>
    </w:p>
    <w:p w14:paraId="3B0775E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Hit any key to stop autoboot:  0</w:t>
      </w:r>
      <w:r w:rsidRPr="00C8241A">
        <w:rPr>
          <w:rStyle w:val="eop"/>
        </w:rPr>
        <w:t> </w:t>
      </w:r>
    </w:p>
    <w:p w14:paraId="2844271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599C925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 mac read</w:t>
      </w:r>
      <w:r w:rsidRPr="00C8241A">
        <w:rPr>
          <w:rStyle w:val="eop"/>
          <w:highlight w:val="yellow"/>
        </w:rPr>
        <w:t> </w:t>
      </w:r>
    </w:p>
    <w:p w14:paraId="66A61C0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 mac id</w:t>
      </w:r>
      <w:r w:rsidRPr="00C8241A">
        <w:rPr>
          <w:rStyle w:val="eop"/>
          <w:highlight w:val="yellow"/>
        </w:rPr>
        <w:t> </w:t>
      </w:r>
    </w:p>
    <w:p w14:paraId="0D8DC98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 xml:space="preserve">=&gt; mac </w:t>
      </w:r>
      <w:proofErr w:type="spellStart"/>
      <w:r w:rsidRPr="00C8241A">
        <w:rPr>
          <w:rStyle w:val="normaltextrun"/>
          <w:highlight w:val="yellow"/>
        </w:rPr>
        <w:t>num</w:t>
      </w:r>
      <w:proofErr w:type="spellEnd"/>
      <w:r w:rsidRPr="00C8241A">
        <w:rPr>
          <w:rStyle w:val="normaltextrun"/>
          <w:highlight w:val="yellow"/>
        </w:rPr>
        <w:t xml:space="preserve"> TR17110038</w:t>
      </w:r>
      <w:r w:rsidRPr="00C8241A">
        <w:rPr>
          <w:rStyle w:val="eop"/>
          <w:highlight w:val="yellow"/>
        </w:rPr>
        <w:t> </w:t>
      </w:r>
    </w:p>
    <w:p w14:paraId="137A08F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 mac errata 1.0</w:t>
      </w:r>
      <w:r w:rsidRPr="00C8241A">
        <w:rPr>
          <w:rStyle w:val="eop"/>
          <w:highlight w:val="yellow"/>
        </w:rPr>
        <w:t> </w:t>
      </w:r>
    </w:p>
    <w:p w14:paraId="4BB7481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 mac date 190319164504</w:t>
      </w:r>
      <w:r w:rsidRPr="00C8241A">
        <w:rPr>
          <w:rStyle w:val="eop"/>
          <w:highlight w:val="yellow"/>
        </w:rPr>
        <w:t> </w:t>
      </w:r>
    </w:p>
    <w:p w14:paraId="5155A26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  mac ports 4</w:t>
      </w:r>
      <w:r w:rsidRPr="00C8241A">
        <w:rPr>
          <w:rStyle w:val="eop"/>
          <w:highlight w:val="yellow"/>
        </w:rPr>
        <w:t> </w:t>
      </w:r>
    </w:p>
    <w:p w14:paraId="5D45040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  mac  0 00:04:9f:06:0f:7b</w:t>
      </w:r>
      <w:r w:rsidRPr="00C8241A">
        <w:rPr>
          <w:rStyle w:val="eop"/>
          <w:highlight w:val="yellow"/>
        </w:rPr>
        <w:t> </w:t>
      </w:r>
    </w:p>
    <w:p w14:paraId="3BB8E8A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 mac  1 00:04:9f:06:0f:7c</w:t>
      </w:r>
      <w:r w:rsidRPr="00C8241A">
        <w:rPr>
          <w:rStyle w:val="eop"/>
          <w:highlight w:val="yellow"/>
        </w:rPr>
        <w:t> </w:t>
      </w:r>
    </w:p>
    <w:p w14:paraId="3FC2DDA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  mac  2 00:04:9f:06:0f:7d</w:t>
      </w:r>
      <w:r w:rsidRPr="00C8241A">
        <w:rPr>
          <w:rStyle w:val="eop"/>
          <w:highlight w:val="yellow"/>
        </w:rPr>
        <w:t> </w:t>
      </w:r>
    </w:p>
    <w:p w14:paraId="31BF5C3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  mac  3 00:04:9f:06:0f:7e</w:t>
      </w:r>
      <w:r w:rsidRPr="00C8241A">
        <w:rPr>
          <w:rStyle w:val="eop"/>
          <w:highlight w:val="yellow"/>
        </w:rPr>
        <w:t> </w:t>
      </w:r>
    </w:p>
    <w:p w14:paraId="1540809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 mac save</w:t>
      </w:r>
      <w:r w:rsidRPr="00C8241A">
        <w:rPr>
          <w:rStyle w:val="eop"/>
          <w:highlight w:val="yellow"/>
        </w:rPr>
        <w:t> </w:t>
      </w:r>
    </w:p>
    <w:p w14:paraId="6691206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Programming passed.</w:t>
      </w:r>
      <w:r w:rsidRPr="00C8241A">
        <w:rPr>
          <w:rStyle w:val="eop"/>
          <w:highlight w:val="yellow"/>
        </w:rPr>
        <w:t> </w:t>
      </w:r>
    </w:p>
    <w:p w14:paraId="6895E90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=&gt; mac</w:t>
      </w:r>
      <w:r w:rsidRPr="00C8241A">
        <w:rPr>
          <w:rStyle w:val="eop"/>
          <w:highlight w:val="yellow"/>
        </w:rPr>
        <w:t> </w:t>
      </w:r>
    </w:p>
    <w:p w14:paraId="5A1AE12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ID: NXID v1</w:t>
      </w:r>
      <w:r w:rsidRPr="00C8241A">
        <w:rPr>
          <w:rStyle w:val="eop"/>
          <w:highlight w:val="yellow"/>
        </w:rPr>
        <w:t> </w:t>
      </w:r>
    </w:p>
    <w:p w14:paraId="543B926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SN: TR17110038</w:t>
      </w:r>
      <w:r w:rsidRPr="00C8241A">
        <w:rPr>
          <w:rStyle w:val="eop"/>
          <w:highlight w:val="yellow"/>
        </w:rPr>
        <w:t> </w:t>
      </w:r>
    </w:p>
    <w:p w14:paraId="0C6CEE23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Errata: 1.0</w:t>
      </w:r>
      <w:r w:rsidRPr="00C8241A">
        <w:rPr>
          <w:rStyle w:val="eop"/>
          <w:highlight w:val="yellow"/>
        </w:rPr>
        <w:t> </w:t>
      </w:r>
    </w:p>
    <w:p w14:paraId="49F8715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Build date: 2019/03/19 16:45:04</w:t>
      </w:r>
      <w:r w:rsidRPr="00C8241A">
        <w:rPr>
          <w:rStyle w:val="eop"/>
          <w:highlight w:val="yellow"/>
        </w:rPr>
        <w:t> </w:t>
      </w:r>
    </w:p>
    <w:p w14:paraId="5B20A1B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Eth0: 00:04:9f:06:0f:7b</w:t>
      </w:r>
      <w:r w:rsidRPr="00C8241A">
        <w:rPr>
          <w:rStyle w:val="eop"/>
          <w:highlight w:val="yellow"/>
        </w:rPr>
        <w:t> </w:t>
      </w:r>
    </w:p>
    <w:p w14:paraId="0DE7FF03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Eth1: 00:04:9f:06:0f:7c</w:t>
      </w:r>
      <w:r w:rsidRPr="00C8241A">
        <w:rPr>
          <w:rStyle w:val="eop"/>
          <w:highlight w:val="yellow"/>
        </w:rPr>
        <w:t> </w:t>
      </w:r>
    </w:p>
    <w:p w14:paraId="182EC54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  <w:lang w:val="de-DE"/>
        </w:rPr>
      </w:pPr>
      <w:r w:rsidRPr="00C8241A">
        <w:rPr>
          <w:rStyle w:val="normaltextrun"/>
          <w:highlight w:val="yellow"/>
          <w:lang w:val="de-DE"/>
        </w:rPr>
        <w:t>Eth2: 00:04:9f:06:0f:7d</w:t>
      </w:r>
      <w:r w:rsidRPr="00C8241A">
        <w:rPr>
          <w:rStyle w:val="eop"/>
          <w:highlight w:val="yellow"/>
          <w:lang w:val="de-DE"/>
        </w:rPr>
        <w:t> </w:t>
      </w:r>
    </w:p>
    <w:p w14:paraId="5553B8B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  <w:lang w:val="de-DE"/>
        </w:rPr>
      </w:pPr>
      <w:r w:rsidRPr="00C8241A">
        <w:rPr>
          <w:rStyle w:val="normaltextrun"/>
          <w:highlight w:val="yellow"/>
          <w:lang w:val="de-DE"/>
        </w:rPr>
        <w:t>Eth3: 00:04:9f:06:0f:7e</w:t>
      </w:r>
      <w:r w:rsidRPr="00C8241A">
        <w:rPr>
          <w:rStyle w:val="eop"/>
          <w:highlight w:val="yellow"/>
          <w:lang w:val="de-DE"/>
        </w:rPr>
        <w:t> </w:t>
      </w:r>
    </w:p>
    <w:p w14:paraId="07E248F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CRC: b15f32c6</w:t>
      </w:r>
      <w:r w:rsidRPr="00C8241A">
        <w:rPr>
          <w:rStyle w:val="eop"/>
          <w:highlight w:val="yellow"/>
        </w:rPr>
        <w:t> </w:t>
      </w:r>
    </w:p>
    <w:p w14:paraId="0F1597E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  <w:highlight w:val="yellow"/>
        </w:rPr>
        <w:t>=&gt;</w:t>
      </w:r>
      <w:r w:rsidRPr="00C8241A">
        <w:rPr>
          <w:rStyle w:val="eop"/>
        </w:rPr>
        <w:t> </w:t>
      </w:r>
    </w:p>
    <w:p w14:paraId="4A70410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eop"/>
        </w:rPr>
        <w:t> </w:t>
      </w:r>
    </w:p>
    <w:p w14:paraId="7D78B793" w14:textId="77777777" w:rsidR="004C6345" w:rsidRPr="00C8241A" w:rsidRDefault="004C6345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C7C9676" w14:textId="77777777" w:rsidR="004C6345" w:rsidRPr="00C8241A" w:rsidRDefault="004C6345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DF5DFE8" w14:textId="77777777" w:rsidR="004C6345" w:rsidRPr="00C8241A" w:rsidRDefault="004C6345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C1AA1B9" w14:textId="77777777" w:rsidR="004C6345" w:rsidRPr="00C8241A" w:rsidRDefault="004C6345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F5D36F8" w14:textId="75FB2725" w:rsidR="004C6345" w:rsidRDefault="004C6345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F19AE8D" w14:textId="77777777" w:rsidR="005A1038" w:rsidRPr="00C8241A" w:rsidRDefault="005A1038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5EA2BCE" w14:textId="77777777" w:rsidR="004C6345" w:rsidRPr="00C8241A" w:rsidRDefault="004C6345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23D0FF1" w14:textId="33EF9DD5" w:rsidR="004C6345" w:rsidRPr="00E67776" w:rsidRDefault="004C6345" w:rsidP="00751B1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36"/>
          <w:szCs w:val="36"/>
          <w:u w:val="single"/>
        </w:rPr>
      </w:pPr>
      <w:r w:rsidRPr="00E67776">
        <w:rPr>
          <w:rStyle w:val="normaltextrun"/>
          <w:b/>
          <w:sz w:val="36"/>
          <w:szCs w:val="36"/>
          <w:u w:val="single"/>
        </w:rPr>
        <w:lastRenderedPageBreak/>
        <w:t>Verify Configured MAC Address in Linux</w:t>
      </w:r>
    </w:p>
    <w:p w14:paraId="264E56C4" w14:textId="77777777" w:rsidR="004C6345" w:rsidRPr="00C8241A" w:rsidRDefault="004C6345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B04C488" w14:textId="77777777" w:rsidR="004C6345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8241A">
        <w:rPr>
          <w:rStyle w:val="normaltextrun"/>
        </w:rPr>
        <w:t> </w:t>
      </w:r>
      <w:r w:rsidR="004C6345" w:rsidRPr="00C8241A">
        <w:rPr>
          <w:rStyle w:val="normaltextrun"/>
        </w:rPr>
        <w:t xml:space="preserve">Reboot the board </w:t>
      </w:r>
    </w:p>
    <w:p w14:paraId="4F7C2693" w14:textId="6B801078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C8241A">
        <w:rPr>
          <w:rStyle w:val="eop"/>
        </w:rPr>
        <w:t> </w:t>
      </w:r>
    </w:p>
    <w:p w14:paraId="2FE5F59F" w14:textId="77777777" w:rsidR="004C6345" w:rsidRPr="00C8241A" w:rsidRDefault="004C6345" w:rsidP="00751B12">
      <w:pPr>
        <w:pStyle w:val="paragraph"/>
        <w:spacing w:before="0" w:beforeAutospacing="0" w:after="0" w:afterAutospacing="0"/>
        <w:textAlignment w:val="baseline"/>
      </w:pPr>
    </w:p>
    <w:p w14:paraId="68E0BE9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U-Boot 2018.09-gf851eafae4 (Apr 03 2019 - 10:06:59 +0800)</w:t>
      </w:r>
      <w:r w:rsidRPr="00C8241A">
        <w:rPr>
          <w:rStyle w:val="eop"/>
        </w:rPr>
        <w:t> </w:t>
      </w:r>
    </w:p>
    <w:p w14:paraId="10FCF4B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5343B623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SoC:  LS1046AE Rev1.0 (0x87070010)</w:t>
      </w:r>
      <w:r w:rsidRPr="00C8241A">
        <w:rPr>
          <w:rStyle w:val="eop"/>
        </w:rPr>
        <w:t> </w:t>
      </w:r>
    </w:p>
    <w:p w14:paraId="67AF516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Clock Configuration:</w:t>
      </w:r>
      <w:r w:rsidRPr="00C8241A">
        <w:rPr>
          <w:rStyle w:val="eop"/>
        </w:rPr>
        <w:t> </w:t>
      </w:r>
    </w:p>
    <w:p w14:paraId="4BD1C8F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CPU0(A72):1800 MHz  CPU1(A72):1800 MHz  CPU2(A72):1800 MHz</w:t>
      </w:r>
      <w:r w:rsidRPr="00C8241A">
        <w:rPr>
          <w:rStyle w:val="eop"/>
        </w:rPr>
        <w:t> </w:t>
      </w:r>
    </w:p>
    <w:p w14:paraId="4A174D3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CPU3(A72):1800 MHz</w:t>
      </w:r>
      <w:r w:rsidRPr="00C8241A">
        <w:rPr>
          <w:rStyle w:val="eop"/>
        </w:rPr>
        <w:t> </w:t>
      </w:r>
    </w:p>
    <w:p w14:paraId="7AFA64F6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Bus:      700  MHz  DDR:      2100 MT/s  FMAN:     800  MHz</w:t>
      </w:r>
      <w:r w:rsidRPr="00C8241A">
        <w:rPr>
          <w:rStyle w:val="eop"/>
        </w:rPr>
        <w:t> </w:t>
      </w:r>
    </w:p>
    <w:p w14:paraId="730028B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Reset Configuration Word (RCW):</w:t>
      </w:r>
      <w:r w:rsidRPr="00C8241A">
        <w:rPr>
          <w:rStyle w:val="eop"/>
        </w:rPr>
        <w:t> </w:t>
      </w:r>
    </w:p>
    <w:p w14:paraId="68274F0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00000000: 0e150012 10000000 00000000 00000000</w:t>
      </w:r>
      <w:r w:rsidRPr="00C8241A">
        <w:rPr>
          <w:rStyle w:val="eop"/>
        </w:rPr>
        <w:t> </w:t>
      </w:r>
    </w:p>
    <w:p w14:paraId="4710535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00000010: 30400506 00800012 40025000 c1000000</w:t>
      </w:r>
      <w:r w:rsidRPr="00C8241A">
        <w:rPr>
          <w:rStyle w:val="eop"/>
        </w:rPr>
        <w:t> </w:t>
      </w:r>
    </w:p>
    <w:p w14:paraId="585A954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00000020: 00000000 00000000 00000000 00038800</w:t>
      </w:r>
      <w:r w:rsidRPr="00C8241A">
        <w:rPr>
          <w:rStyle w:val="eop"/>
        </w:rPr>
        <w:t> </w:t>
      </w:r>
    </w:p>
    <w:p w14:paraId="261DF97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 00000030: 20044100 24003101 00000096 00000001</w:t>
      </w:r>
      <w:r w:rsidRPr="00C8241A">
        <w:rPr>
          <w:rStyle w:val="eop"/>
        </w:rPr>
        <w:t> </w:t>
      </w:r>
    </w:p>
    <w:p w14:paraId="66F761C7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Model: LS1046A FRWY Board</w:t>
      </w:r>
      <w:r w:rsidRPr="00C8241A">
        <w:rPr>
          <w:rStyle w:val="eop"/>
        </w:rPr>
        <w:t> </w:t>
      </w:r>
    </w:p>
    <w:p w14:paraId="3B6F078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Board: LS1046AFRWY, Rev: A, boot from QSPI</w:t>
      </w:r>
      <w:r w:rsidRPr="00C8241A">
        <w:rPr>
          <w:rStyle w:val="eop"/>
        </w:rPr>
        <w:t> </w:t>
      </w:r>
    </w:p>
    <w:p w14:paraId="2D819A8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SD1_CLK1 = 100.00MHZ, SD1_CLK2 = 100.00MHZ</w:t>
      </w:r>
      <w:r w:rsidRPr="00C8241A">
        <w:rPr>
          <w:rStyle w:val="eop"/>
        </w:rPr>
        <w:t> </w:t>
      </w:r>
    </w:p>
    <w:p w14:paraId="6011A22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I2C:   ready</w:t>
      </w:r>
      <w:r w:rsidRPr="00C8241A">
        <w:rPr>
          <w:rStyle w:val="eop"/>
        </w:rPr>
        <w:t> </w:t>
      </w:r>
    </w:p>
    <w:p w14:paraId="1F878B97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DRAM:  3.9 </w:t>
      </w:r>
      <w:proofErr w:type="spellStart"/>
      <w:r w:rsidRPr="00C8241A">
        <w:rPr>
          <w:rStyle w:val="spellingerror"/>
        </w:rPr>
        <w:t>GiB</w:t>
      </w:r>
      <w:proofErr w:type="spellEnd"/>
      <w:r w:rsidRPr="00C8241A">
        <w:rPr>
          <w:rStyle w:val="normaltextrun"/>
        </w:rPr>
        <w:t> (DDR4, 64-bit, CL=15, ECC on)</w:t>
      </w:r>
      <w:r w:rsidRPr="00C8241A">
        <w:rPr>
          <w:rStyle w:val="eop"/>
        </w:rPr>
        <w:t> </w:t>
      </w:r>
    </w:p>
    <w:p w14:paraId="2E02E14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SEC0: RNG instantiated</w:t>
      </w:r>
      <w:r w:rsidRPr="00C8241A">
        <w:rPr>
          <w:rStyle w:val="eop"/>
        </w:rPr>
        <w:t> </w:t>
      </w:r>
    </w:p>
    <w:p w14:paraId="3F88DD7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Using SERDES1 Protocol: 12352 (0x3040)</w:t>
      </w:r>
      <w:r w:rsidRPr="00C8241A">
        <w:rPr>
          <w:rStyle w:val="eop"/>
        </w:rPr>
        <w:t> </w:t>
      </w:r>
    </w:p>
    <w:p w14:paraId="00A62B4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Using SERDES2 Protocol: 1286 (0x506)</w:t>
      </w:r>
      <w:r w:rsidRPr="00C8241A">
        <w:rPr>
          <w:rStyle w:val="eop"/>
        </w:rPr>
        <w:t> </w:t>
      </w:r>
    </w:p>
    <w:p w14:paraId="01D709F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 xml:space="preserve">NAND:  512 </w:t>
      </w:r>
      <w:proofErr w:type="spellStart"/>
      <w:r w:rsidRPr="00C8241A">
        <w:rPr>
          <w:rStyle w:val="normaltextrun"/>
        </w:rPr>
        <w:t>MiB</w:t>
      </w:r>
      <w:proofErr w:type="spellEnd"/>
      <w:r w:rsidRPr="00C8241A">
        <w:rPr>
          <w:rStyle w:val="eop"/>
        </w:rPr>
        <w:t> </w:t>
      </w:r>
    </w:p>
    <w:p w14:paraId="31A684B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MMC:   FSL_SDHC: 0</w:t>
      </w:r>
      <w:r w:rsidRPr="00C8241A">
        <w:rPr>
          <w:rStyle w:val="eop"/>
        </w:rPr>
        <w:t> </w:t>
      </w:r>
    </w:p>
    <w:p w14:paraId="5C3EAEC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 xml:space="preserve">Loading Environment from SPI Flash... SF: Detected mt25qu512a with page size 256 Bytes, erase size 64 KiB, total 64 </w:t>
      </w:r>
      <w:proofErr w:type="spellStart"/>
      <w:r w:rsidRPr="00C8241A">
        <w:rPr>
          <w:rStyle w:val="normaltextrun"/>
        </w:rPr>
        <w:t>MiB</w:t>
      </w:r>
      <w:proofErr w:type="spellEnd"/>
      <w:r w:rsidRPr="00C8241A">
        <w:rPr>
          <w:rStyle w:val="eop"/>
        </w:rPr>
        <w:t> </w:t>
      </w:r>
    </w:p>
    <w:p w14:paraId="6BC47D6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OK</w:t>
      </w:r>
      <w:r w:rsidRPr="00C8241A">
        <w:rPr>
          <w:rStyle w:val="eop"/>
        </w:rPr>
        <w:t> </w:t>
      </w:r>
    </w:p>
    <w:p w14:paraId="6C0C67F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EEPROM: NXID v1</w:t>
      </w:r>
      <w:r w:rsidRPr="00C8241A">
        <w:rPr>
          <w:rStyle w:val="eop"/>
        </w:rPr>
        <w:t> </w:t>
      </w:r>
    </w:p>
    <w:p w14:paraId="32FD060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In:    serial</w:t>
      </w:r>
      <w:r w:rsidRPr="00C8241A">
        <w:rPr>
          <w:rStyle w:val="eop"/>
        </w:rPr>
        <w:t> </w:t>
      </w:r>
    </w:p>
    <w:p w14:paraId="2FDD4DA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Out:   serial</w:t>
      </w:r>
      <w:r w:rsidRPr="00C8241A">
        <w:rPr>
          <w:rStyle w:val="eop"/>
        </w:rPr>
        <w:t> </w:t>
      </w:r>
    </w:p>
    <w:p w14:paraId="57F7E27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Err:   serial</w:t>
      </w:r>
      <w:r w:rsidRPr="00C8241A">
        <w:rPr>
          <w:rStyle w:val="eop"/>
        </w:rPr>
        <w:t> </w:t>
      </w:r>
    </w:p>
    <w:p w14:paraId="5BB7EC4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 xml:space="preserve">Net:   SF: Detected mt25qu512a with page size 256 Bytes, erase size 64 KiB, total 64 </w:t>
      </w:r>
      <w:proofErr w:type="spellStart"/>
      <w:r w:rsidRPr="00C8241A">
        <w:rPr>
          <w:rStyle w:val="normaltextrun"/>
        </w:rPr>
        <w:t>MiB</w:t>
      </w:r>
      <w:proofErr w:type="spellEnd"/>
      <w:r w:rsidRPr="00C8241A">
        <w:rPr>
          <w:rStyle w:val="eop"/>
        </w:rPr>
        <w:t> </w:t>
      </w:r>
    </w:p>
    <w:p w14:paraId="39F08C6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Fman1: Uploading microcode version 106.4.18</w:t>
      </w:r>
      <w:r w:rsidRPr="00C8241A">
        <w:rPr>
          <w:rStyle w:val="eop"/>
        </w:rPr>
        <w:t> </w:t>
      </w:r>
    </w:p>
    <w:p w14:paraId="5C481E9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PCIe0: pcie@3400000 disabled</w:t>
      </w:r>
      <w:r w:rsidRPr="00C8241A">
        <w:rPr>
          <w:rStyle w:val="eop"/>
        </w:rPr>
        <w:t> </w:t>
      </w:r>
    </w:p>
    <w:p w14:paraId="55CB784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PCIe1: pcie@3500000 Root Complex: no link</w:t>
      </w:r>
      <w:r w:rsidRPr="00C8241A">
        <w:rPr>
          <w:rStyle w:val="eop"/>
        </w:rPr>
        <w:t> </w:t>
      </w:r>
    </w:p>
    <w:p w14:paraId="79D11BD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lang w:val="nl-NL"/>
        </w:rPr>
      </w:pPr>
      <w:r w:rsidRPr="00C8241A">
        <w:rPr>
          <w:rStyle w:val="normaltextrun"/>
          <w:lang w:val="nl-NL"/>
        </w:rPr>
        <w:t>PCIe2: pcie@3600000 Root Complex: x1 gen1</w:t>
      </w:r>
      <w:r w:rsidRPr="00C8241A">
        <w:rPr>
          <w:rStyle w:val="eop"/>
          <w:lang w:val="nl-NL"/>
        </w:rPr>
        <w:t> </w:t>
      </w:r>
    </w:p>
    <w:p w14:paraId="662528B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C8241A">
        <w:rPr>
          <w:rStyle w:val="normaltextrun"/>
          <w:lang w:val="de-DE"/>
        </w:rPr>
        <w:t>e1000: 68:05:ca:1c:02:c4</w:t>
      </w:r>
      <w:r w:rsidRPr="00C8241A">
        <w:rPr>
          <w:rStyle w:val="eop"/>
          <w:lang w:val="de-DE"/>
        </w:rPr>
        <w:t> </w:t>
      </w:r>
    </w:p>
    <w:p w14:paraId="3A97139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C8241A">
        <w:rPr>
          <w:rStyle w:val="normaltextrun"/>
          <w:lang w:val="de-DE"/>
        </w:rPr>
        <w:t>       FM1@DTSEC1, FM1@DTSEC5, FM1@DTSEC6, FM1@DTSEC10, e1000#0</w:t>
      </w:r>
      <w:r w:rsidRPr="00C8241A">
        <w:rPr>
          <w:rStyle w:val="eop"/>
          <w:lang w:val="de-DE"/>
        </w:rPr>
        <w:t> </w:t>
      </w:r>
    </w:p>
    <w:p w14:paraId="50D7B3B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Hit any key to stop autoboot:  0</w:t>
      </w:r>
      <w:r w:rsidRPr="00C8241A">
        <w:rPr>
          <w:rStyle w:val="eop"/>
        </w:rPr>
        <w:t> </w:t>
      </w:r>
    </w:p>
    <w:p w14:paraId="7E174DB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lastRenderedPageBreak/>
        <w:t>=&gt;</w:t>
      </w:r>
      <w:r w:rsidRPr="00C8241A">
        <w:rPr>
          <w:rStyle w:val="eop"/>
        </w:rPr>
        <w:t> </w:t>
      </w:r>
    </w:p>
    <w:p w14:paraId="5F0D99E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eop"/>
        </w:rPr>
        <w:t> </w:t>
      </w:r>
    </w:p>
    <w:p w14:paraId="27D6421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proofErr w:type="spellStart"/>
      <w:r w:rsidRPr="00C8241A">
        <w:rPr>
          <w:rStyle w:val="spellingerror"/>
        </w:rPr>
        <w:t>root@localhost</w:t>
      </w:r>
      <w:proofErr w:type="spellEnd"/>
      <w:r w:rsidRPr="00C8241A">
        <w:rPr>
          <w:rStyle w:val="normaltextrun"/>
        </w:rPr>
        <w:t xml:space="preserve">:~# </w:t>
      </w:r>
      <w:proofErr w:type="spellStart"/>
      <w:r w:rsidRPr="00C8241A">
        <w:rPr>
          <w:rStyle w:val="normaltextrun"/>
        </w:rPr>
        <w:t>ifconfig</w:t>
      </w:r>
      <w:proofErr w:type="spellEnd"/>
      <w:r w:rsidRPr="00C8241A">
        <w:rPr>
          <w:rStyle w:val="normaltextrun"/>
        </w:rPr>
        <w:t xml:space="preserve"> -a</w:t>
      </w:r>
      <w:r w:rsidRPr="00C8241A">
        <w:rPr>
          <w:rStyle w:val="eop"/>
        </w:rPr>
        <w:t> </w:t>
      </w:r>
    </w:p>
    <w:p w14:paraId="61B2E41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docker0: flags=4099&lt;UP,BROADCAST,MULTICAST&gt;  </w:t>
      </w:r>
      <w:proofErr w:type="spellStart"/>
      <w:r w:rsidRPr="00C8241A">
        <w:rPr>
          <w:rStyle w:val="spellingerror"/>
        </w:rPr>
        <w:t>mtu</w:t>
      </w:r>
      <w:proofErr w:type="spellEnd"/>
      <w:r w:rsidRPr="00C8241A">
        <w:rPr>
          <w:rStyle w:val="normaltextrun"/>
        </w:rPr>
        <w:t> 1500</w:t>
      </w:r>
      <w:r w:rsidRPr="00C8241A">
        <w:rPr>
          <w:rStyle w:val="eop"/>
        </w:rPr>
        <w:t> </w:t>
      </w:r>
    </w:p>
    <w:p w14:paraId="26E44D5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 </w:t>
      </w:r>
      <w:proofErr w:type="spellStart"/>
      <w:r w:rsidRPr="00C8241A">
        <w:rPr>
          <w:rStyle w:val="spellingerror"/>
        </w:rPr>
        <w:t>inet</w:t>
      </w:r>
      <w:proofErr w:type="spellEnd"/>
      <w:r w:rsidRPr="00C8241A">
        <w:rPr>
          <w:rStyle w:val="normaltextrun"/>
        </w:rPr>
        <w:t> 172.17.0.1  netmask 255.255.0.0  broadcast 172.17.255.255</w:t>
      </w:r>
      <w:r w:rsidRPr="00C8241A">
        <w:rPr>
          <w:rStyle w:val="eop"/>
        </w:rPr>
        <w:t> </w:t>
      </w:r>
    </w:p>
    <w:p w14:paraId="1F781BC3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ether 02:42:99:77:9f:6c  </w:t>
      </w:r>
      <w:proofErr w:type="spellStart"/>
      <w:r w:rsidRPr="00C8241A">
        <w:rPr>
          <w:rStyle w:val="spellingerror"/>
        </w:rPr>
        <w:t>txqueuelen</w:t>
      </w:r>
      <w:proofErr w:type="spellEnd"/>
      <w:r w:rsidRPr="00C8241A">
        <w:rPr>
          <w:rStyle w:val="normaltextrun"/>
        </w:rPr>
        <w:t> 0  (Ethernet)</w:t>
      </w:r>
      <w:r w:rsidRPr="00C8241A">
        <w:rPr>
          <w:rStyle w:val="eop"/>
        </w:rPr>
        <w:t> </w:t>
      </w:r>
    </w:p>
    <w:p w14:paraId="5DCDC5C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packets 0  bytes 0 (0.0 B)</w:t>
      </w:r>
      <w:r w:rsidRPr="00C8241A">
        <w:rPr>
          <w:rStyle w:val="eop"/>
        </w:rPr>
        <w:t> </w:t>
      </w:r>
    </w:p>
    <w:p w14:paraId="3A2A51F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errors 0  dropped 0  overruns 0  frame 0</w:t>
      </w:r>
      <w:r w:rsidRPr="00C8241A">
        <w:rPr>
          <w:rStyle w:val="eop"/>
        </w:rPr>
        <w:t> </w:t>
      </w:r>
    </w:p>
    <w:p w14:paraId="0498552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packets 0  bytes 0 (0.0 B)</w:t>
      </w:r>
      <w:r w:rsidRPr="00C8241A">
        <w:rPr>
          <w:rStyle w:val="eop"/>
        </w:rPr>
        <w:t> </w:t>
      </w:r>
    </w:p>
    <w:p w14:paraId="6308089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errors 0  dropped 0 overruns 0  carrier 0  collisions 0</w:t>
      </w:r>
      <w:r w:rsidRPr="00C8241A">
        <w:rPr>
          <w:rStyle w:val="eop"/>
        </w:rPr>
        <w:t> </w:t>
      </w:r>
    </w:p>
    <w:p w14:paraId="463D9A7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445C71E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enP1p1s0: flags=4098&lt;BROADCAST,MULTICAST&gt;  </w:t>
      </w:r>
      <w:proofErr w:type="spellStart"/>
      <w:r w:rsidRPr="00C8241A">
        <w:rPr>
          <w:rStyle w:val="spellingerror"/>
        </w:rPr>
        <w:t>mtu</w:t>
      </w:r>
      <w:proofErr w:type="spellEnd"/>
      <w:r w:rsidRPr="00C8241A">
        <w:rPr>
          <w:rStyle w:val="normaltextrun"/>
        </w:rPr>
        <w:t> 1500</w:t>
      </w:r>
      <w:r w:rsidRPr="00C8241A">
        <w:rPr>
          <w:rStyle w:val="eop"/>
        </w:rPr>
        <w:t> </w:t>
      </w:r>
    </w:p>
    <w:p w14:paraId="298A38C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ether 68:05:ca:1c:02:c4  </w:t>
      </w:r>
      <w:proofErr w:type="spellStart"/>
      <w:r w:rsidRPr="00C8241A">
        <w:rPr>
          <w:rStyle w:val="spellingerror"/>
        </w:rPr>
        <w:t>txqueuelen</w:t>
      </w:r>
      <w:proofErr w:type="spellEnd"/>
      <w:r w:rsidRPr="00C8241A">
        <w:rPr>
          <w:rStyle w:val="normaltextrun"/>
        </w:rPr>
        <w:t> 1000  (Ethernet)</w:t>
      </w:r>
      <w:r w:rsidRPr="00C8241A">
        <w:rPr>
          <w:rStyle w:val="eop"/>
        </w:rPr>
        <w:t> </w:t>
      </w:r>
    </w:p>
    <w:p w14:paraId="36B11B4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packets 0  bytes 0 (0.0 B)</w:t>
      </w:r>
      <w:r w:rsidRPr="00C8241A">
        <w:rPr>
          <w:rStyle w:val="eop"/>
        </w:rPr>
        <w:t> </w:t>
      </w:r>
    </w:p>
    <w:p w14:paraId="4370961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errors 0  dropped 0  overruns 0  frame 0</w:t>
      </w:r>
      <w:r w:rsidRPr="00C8241A">
        <w:rPr>
          <w:rStyle w:val="eop"/>
        </w:rPr>
        <w:t> </w:t>
      </w:r>
    </w:p>
    <w:p w14:paraId="5139B5C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packets 0  bytes 0 (0.0 B)</w:t>
      </w:r>
      <w:r w:rsidRPr="00C8241A">
        <w:rPr>
          <w:rStyle w:val="eop"/>
        </w:rPr>
        <w:t> </w:t>
      </w:r>
    </w:p>
    <w:p w14:paraId="2DFFAEE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errors 0  dropped 0 overruns 0  carrier 0  collisions 0</w:t>
      </w:r>
      <w:r w:rsidRPr="00C8241A">
        <w:rPr>
          <w:rStyle w:val="eop"/>
        </w:rPr>
        <w:t> </w:t>
      </w:r>
    </w:p>
    <w:p w14:paraId="44E6517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device interrupt 74  memory 0x50400c0000-50400e0000</w:t>
      </w:r>
      <w:r w:rsidRPr="00C8241A">
        <w:rPr>
          <w:rStyle w:val="eop"/>
        </w:rPr>
        <w:t> </w:t>
      </w:r>
    </w:p>
    <w:p w14:paraId="52D0829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242DFF4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fm1-mac1: flags=4098&lt;BROADCAST,MULTICAST&gt;  </w:t>
      </w:r>
      <w:proofErr w:type="spellStart"/>
      <w:r w:rsidRPr="00C8241A">
        <w:rPr>
          <w:rStyle w:val="spellingerror"/>
          <w:highlight w:val="yellow"/>
        </w:rPr>
        <w:t>mtu</w:t>
      </w:r>
      <w:proofErr w:type="spellEnd"/>
      <w:r w:rsidRPr="00C8241A">
        <w:rPr>
          <w:rStyle w:val="normaltextrun"/>
          <w:highlight w:val="yellow"/>
        </w:rPr>
        <w:t> 1500</w:t>
      </w:r>
      <w:r w:rsidRPr="00C8241A">
        <w:rPr>
          <w:rStyle w:val="eop"/>
          <w:highlight w:val="yellow"/>
        </w:rPr>
        <w:t> </w:t>
      </w:r>
    </w:p>
    <w:p w14:paraId="13A7BB7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  <w:lang w:val="de-DE"/>
        </w:rPr>
      </w:pPr>
      <w:r w:rsidRPr="00C8241A">
        <w:rPr>
          <w:rStyle w:val="normaltextrun"/>
          <w:highlight w:val="yellow"/>
        </w:rPr>
        <w:t xml:space="preserve">        </w:t>
      </w:r>
      <w:proofErr w:type="spellStart"/>
      <w:r w:rsidRPr="00C8241A">
        <w:rPr>
          <w:rStyle w:val="normaltextrun"/>
          <w:highlight w:val="yellow"/>
          <w:lang w:val="de-DE"/>
        </w:rPr>
        <w:t>ether</w:t>
      </w:r>
      <w:proofErr w:type="spellEnd"/>
      <w:r w:rsidRPr="00C8241A">
        <w:rPr>
          <w:rStyle w:val="normaltextrun"/>
          <w:highlight w:val="yellow"/>
          <w:lang w:val="de-DE"/>
        </w:rPr>
        <w:t xml:space="preserve"> 00:04:9f:06:0f:7b  </w:t>
      </w:r>
      <w:proofErr w:type="spellStart"/>
      <w:r w:rsidRPr="00C8241A">
        <w:rPr>
          <w:rStyle w:val="spellingerror"/>
          <w:highlight w:val="yellow"/>
          <w:lang w:val="de-DE"/>
        </w:rPr>
        <w:t>txqueuelen</w:t>
      </w:r>
      <w:proofErr w:type="spellEnd"/>
      <w:r w:rsidRPr="00C8241A">
        <w:rPr>
          <w:rStyle w:val="normaltextrun"/>
          <w:highlight w:val="yellow"/>
          <w:lang w:val="de-DE"/>
        </w:rPr>
        <w:t> 1000  (Ethernet)</w:t>
      </w:r>
      <w:r w:rsidRPr="00C8241A">
        <w:rPr>
          <w:rStyle w:val="eop"/>
          <w:highlight w:val="yellow"/>
          <w:lang w:val="de-DE"/>
        </w:rPr>
        <w:t> </w:t>
      </w:r>
    </w:p>
    <w:p w14:paraId="24CE6D57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  <w:lang w:val="de-DE"/>
        </w:rPr>
        <w:t xml:space="preserve">        </w:t>
      </w:r>
      <w:r w:rsidRPr="00C8241A">
        <w:rPr>
          <w:rStyle w:val="normaltextrun"/>
          <w:highlight w:val="yellow"/>
        </w:rPr>
        <w:t>RX packets 0  bytes 0 (0.0 B)</w:t>
      </w:r>
      <w:r w:rsidRPr="00C8241A">
        <w:rPr>
          <w:rStyle w:val="eop"/>
          <w:highlight w:val="yellow"/>
        </w:rPr>
        <w:t> </w:t>
      </w:r>
    </w:p>
    <w:p w14:paraId="1E45582E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RX errors 0  dropped 0  overruns 0  frame 0</w:t>
      </w:r>
      <w:r w:rsidRPr="00C8241A">
        <w:rPr>
          <w:rStyle w:val="eop"/>
          <w:highlight w:val="yellow"/>
        </w:rPr>
        <w:t> </w:t>
      </w:r>
    </w:p>
    <w:p w14:paraId="6554B1A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TX packets 0  bytes 0 (0.0 B)</w:t>
      </w:r>
      <w:r w:rsidRPr="00C8241A">
        <w:rPr>
          <w:rStyle w:val="eop"/>
          <w:highlight w:val="yellow"/>
        </w:rPr>
        <w:t> </w:t>
      </w:r>
    </w:p>
    <w:p w14:paraId="7D31394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TX errors 0  dropped 0 overruns 0  carrier 0  collisions 0</w:t>
      </w:r>
      <w:r w:rsidRPr="00C8241A">
        <w:rPr>
          <w:rStyle w:val="eop"/>
          <w:highlight w:val="yellow"/>
        </w:rPr>
        <w:t> </w:t>
      </w:r>
    </w:p>
    <w:p w14:paraId="647017B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device memory 0x1ae0000-1ae0fff</w:t>
      </w:r>
      <w:r w:rsidRPr="00C8241A">
        <w:rPr>
          <w:rStyle w:val="eop"/>
          <w:highlight w:val="yellow"/>
        </w:rPr>
        <w:t> </w:t>
      </w:r>
    </w:p>
    <w:p w14:paraId="3B49972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</w:t>
      </w:r>
      <w:r w:rsidRPr="00C8241A">
        <w:rPr>
          <w:rStyle w:val="eop"/>
          <w:highlight w:val="yellow"/>
        </w:rPr>
        <w:t> </w:t>
      </w:r>
    </w:p>
    <w:p w14:paraId="113963D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fm1-mac5: flags=4098&lt;BROADCAST,MULTICAST&gt;  </w:t>
      </w:r>
      <w:proofErr w:type="spellStart"/>
      <w:r w:rsidRPr="00C8241A">
        <w:rPr>
          <w:rStyle w:val="spellingerror"/>
          <w:highlight w:val="yellow"/>
        </w:rPr>
        <w:t>mtu</w:t>
      </w:r>
      <w:proofErr w:type="spellEnd"/>
      <w:r w:rsidRPr="00C8241A">
        <w:rPr>
          <w:rStyle w:val="normaltextrun"/>
          <w:highlight w:val="yellow"/>
        </w:rPr>
        <w:t> 1500</w:t>
      </w:r>
      <w:r w:rsidRPr="00C8241A">
        <w:rPr>
          <w:rStyle w:val="eop"/>
          <w:highlight w:val="yellow"/>
        </w:rPr>
        <w:t> </w:t>
      </w:r>
    </w:p>
    <w:p w14:paraId="61B7849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  <w:lang w:val="de-DE"/>
        </w:rPr>
      </w:pPr>
      <w:r w:rsidRPr="00C8241A">
        <w:rPr>
          <w:rStyle w:val="normaltextrun"/>
          <w:highlight w:val="yellow"/>
        </w:rPr>
        <w:t xml:space="preserve">        </w:t>
      </w:r>
      <w:proofErr w:type="spellStart"/>
      <w:r w:rsidRPr="00C8241A">
        <w:rPr>
          <w:rStyle w:val="normaltextrun"/>
          <w:highlight w:val="yellow"/>
          <w:lang w:val="de-DE"/>
        </w:rPr>
        <w:t>ether</w:t>
      </w:r>
      <w:proofErr w:type="spellEnd"/>
      <w:r w:rsidRPr="00C8241A">
        <w:rPr>
          <w:rStyle w:val="normaltextrun"/>
          <w:highlight w:val="yellow"/>
          <w:lang w:val="de-DE"/>
        </w:rPr>
        <w:t xml:space="preserve"> 00:04:9f:06:0f:7c  </w:t>
      </w:r>
      <w:proofErr w:type="spellStart"/>
      <w:r w:rsidRPr="00C8241A">
        <w:rPr>
          <w:rStyle w:val="spellingerror"/>
          <w:highlight w:val="yellow"/>
          <w:lang w:val="de-DE"/>
        </w:rPr>
        <w:t>txqueuelen</w:t>
      </w:r>
      <w:proofErr w:type="spellEnd"/>
      <w:r w:rsidRPr="00C8241A">
        <w:rPr>
          <w:rStyle w:val="normaltextrun"/>
          <w:highlight w:val="yellow"/>
          <w:lang w:val="de-DE"/>
        </w:rPr>
        <w:t> 1000  (Ethernet)</w:t>
      </w:r>
      <w:r w:rsidRPr="00C8241A">
        <w:rPr>
          <w:rStyle w:val="eop"/>
          <w:highlight w:val="yellow"/>
          <w:lang w:val="de-DE"/>
        </w:rPr>
        <w:t> </w:t>
      </w:r>
    </w:p>
    <w:p w14:paraId="5867A1F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  <w:lang w:val="de-DE"/>
        </w:rPr>
        <w:t xml:space="preserve">        </w:t>
      </w:r>
      <w:r w:rsidRPr="00C8241A">
        <w:rPr>
          <w:rStyle w:val="normaltextrun"/>
          <w:highlight w:val="yellow"/>
        </w:rPr>
        <w:t>RX packets 0  bytes 0 (0.0 B)</w:t>
      </w:r>
      <w:r w:rsidRPr="00C8241A">
        <w:rPr>
          <w:rStyle w:val="eop"/>
          <w:highlight w:val="yellow"/>
        </w:rPr>
        <w:t> </w:t>
      </w:r>
    </w:p>
    <w:p w14:paraId="1ABDC1F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RX errors 0  dropped 0  overruns 0  frame 0</w:t>
      </w:r>
      <w:r w:rsidRPr="00C8241A">
        <w:rPr>
          <w:rStyle w:val="eop"/>
          <w:highlight w:val="yellow"/>
        </w:rPr>
        <w:t> </w:t>
      </w:r>
    </w:p>
    <w:p w14:paraId="7CC7323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TX packets 0  bytes 0 (0.0 B)</w:t>
      </w:r>
      <w:r w:rsidRPr="00C8241A">
        <w:rPr>
          <w:rStyle w:val="eop"/>
          <w:highlight w:val="yellow"/>
        </w:rPr>
        <w:t> </w:t>
      </w:r>
    </w:p>
    <w:p w14:paraId="00DF44A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TX errors 0  dropped 0 overruns 0  carrier 0  collisions 0</w:t>
      </w:r>
      <w:r w:rsidRPr="00C8241A">
        <w:rPr>
          <w:rStyle w:val="eop"/>
          <w:highlight w:val="yellow"/>
        </w:rPr>
        <w:t> </w:t>
      </w:r>
    </w:p>
    <w:p w14:paraId="1058685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device memory 0x1ae8000-1ae8fff</w:t>
      </w:r>
      <w:r w:rsidRPr="00C8241A">
        <w:rPr>
          <w:rStyle w:val="eop"/>
          <w:highlight w:val="yellow"/>
        </w:rPr>
        <w:t> </w:t>
      </w:r>
    </w:p>
    <w:p w14:paraId="2AA7D6F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</w:t>
      </w:r>
      <w:r w:rsidRPr="00C8241A">
        <w:rPr>
          <w:rStyle w:val="eop"/>
          <w:highlight w:val="yellow"/>
        </w:rPr>
        <w:t> </w:t>
      </w:r>
    </w:p>
    <w:p w14:paraId="03EF267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fm1-mac6: flags=4098&lt;BROADCAST,MULTICAST&gt;  </w:t>
      </w:r>
      <w:proofErr w:type="spellStart"/>
      <w:r w:rsidRPr="00C8241A">
        <w:rPr>
          <w:rStyle w:val="spellingerror"/>
          <w:highlight w:val="yellow"/>
        </w:rPr>
        <w:t>mtu</w:t>
      </w:r>
      <w:proofErr w:type="spellEnd"/>
      <w:r w:rsidRPr="00C8241A">
        <w:rPr>
          <w:rStyle w:val="normaltextrun"/>
          <w:highlight w:val="yellow"/>
        </w:rPr>
        <w:t> 1500</w:t>
      </w:r>
      <w:r w:rsidRPr="00C8241A">
        <w:rPr>
          <w:rStyle w:val="eop"/>
          <w:highlight w:val="yellow"/>
        </w:rPr>
        <w:t> </w:t>
      </w:r>
    </w:p>
    <w:p w14:paraId="08A2E20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  <w:lang w:val="de-DE"/>
        </w:rPr>
      </w:pPr>
      <w:r w:rsidRPr="00C8241A">
        <w:rPr>
          <w:rStyle w:val="normaltextrun"/>
          <w:highlight w:val="yellow"/>
        </w:rPr>
        <w:t xml:space="preserve">        </w:t>
      </w:r>
      <w:proofErr w:type="spellStart"/>
      <w:r w:rsidRPr="00C8241A">
        <w:rPr>
          <w:rStyle w:val="normaltextrun"/>
          <w:highlight w:val="yellow"/>
          <w:lang w:val="de-DE"/>
        </w:rPr>
        <w:t>ether</w:t>
      </w:r>
      <w:proofErr w:type="spellEnd"/>
      <w:r w:rsidRPr="00C8241A">
        <w:rPr>
          <w:rStyle w:val="normaltextrun"/>
          <w:highlight w:val="yellow"/>
          <w:lang w:val="de-DE"/>
        </w:rPr>
        <w:t xml:space="preserve"> 00:04:9f:06:0f:7d  </w:t>
      </w:r>
      <w:proofErr w:type="spellStart"/>
      <w:r w:rsidRPr="00C8241A">
        <w:rPr>
          <w:rStyle w:val="spellingerror"/>
          <w:highlight w:val="yellow"/>
          <w:lang w:val="de-DE"/>
        </w:rPr>
        <w:t>txqueuelen</w:t>
      </w:r>
      <w:proofErr w:type="spellEnd"/>
      <w:r w:rsidRPr="00C8241A">
        <w:rPr>
          <w:rStyle w:val="normaltextrun"/>
          <w:highlight w:val="yellow"/>
          <w:lang w:val="de-DE"/>
        </w:rPr>
        <w:t> 1000  (Ethernet)</w:t>
      </w:r>
      <w:r w:rsidRPr="00C8241A">
        <w:rPr>
          <w:rStyle w:val="eop"/>
          <w:highlight w:val="yellow"/>
          <w:lang w:val="de-DE"/>
        </w:rPr>
        <w:t> </w:t>
      </w:r>
    </w:p>
    <w:p w14:paraId="6BC528D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  <w:lang w:val="de-DE"/>
        </w:rPr>
        <w:t xml:space="preserve">        </w:t>
      </w:r>
      <w:r w:rsidRPr="00C8241A">
        <w:rPr>
          <w:rStyle w:val="normaltextrun"/>
          <w:highlight w:val="yellow"/>
        </w:rPr>
        <w:t>RX packets 0  bytes 0 (0.0 B)</w:t>
      </w:r>
      <w:r w:rsidRPr="00C8241A">
        <w:rPr>
          <w:rStyle w:val="eop"/>
          <w:highlight w:val="yellow"/>
        </w:rPr>
        <w:t> </w:t>
      </w:r>
    </w:p>
    <w:p w14:paraId="05BD054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RX errors 0  dropped 0  overruns 0  frame 0</w:t>
      </w:r>
      <w:r w:rsidRPr="00C8241A">
        <w:rPr>
          <w:rStyle w:val="eop"/>
          <w:highlight w:val="yellow"/>
        </w:rPr>
        <w:t> </w:t>
      </w:r>
    </w:p>
    <w:p w14:paraId="3F80615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TX packets 0  bytes 0 (0.0 B)</w:t>
      </w:r>
      <w:r w:rsidRPr="00C8241A">
        <w:rPr>
          <w:rStyle w:val="eop"/>
          <w:highlight w:val="yellow"/>
        </w:rPr>
        <w:t> </w:t>
      </w:r>
    </w:p>
    <w:p w14:paraId="3B240E3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TX errors 0  dropped 0 overruns 0  carrier 0  collisions 0</w:t>
      </w:r>
      <w:r w:rsidRPr="00C8241A">
        <w:rPr>
          <w:rStyle w:val="eop"/>
          <w:highlight w:val="yellow"/>
        </w:rPr>
        <w:t> </w:t>
      </w:r>
    </w:p>
    <w:p w14:paraId="71414CB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device memory 0x1aea000-1aeafff</w:t>
      </w:r>
      <w:r w:rsidRPr="00C8241A">
        <w:rPr>
          <w:rStyle w:val="eop"/>
          <w:highlight w:val="yellow"/>
        </w:rPr>
        <w:t> </w:t>
      </w:r>
    </w:p>
    <w:p w14:paraId="7129A77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lastRenderedPageBreak/>
        <w:t> </w:t>
      </w:r>
      <w:r w:rsidRPr="00C8241A">
        <w:rPr>
          <w:rStyle w:val="eop"/>
          <w:highlight w:val="yellow"/>
        </w:rPr>
        <w:t> </w:t>
      </w:r>
    </w:p>
    <w:p w14:paraId="660A015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fm1-mac10: flags=4098&lt;BROADCAST,MULTICAST&gt;  </w:t>
      </w:r>
      <w:proofErr w:type="spellStart"/>
      <w:r w:rsidRPr="00C8241A">
        <w:rPr>
          <w:rStyle w:val="spellingerror"/>
          <w:highlight w:val="yellow"/>
        </w:rPr>
        <w:t>mtu</w:t>
      </w:r>
      <w:proofErr w:type="spellEnd"/>
      <w:r w:rsidRPr="00C8241A">
        <w:rPr>
          <w:rStyle w:val="normaltextrun"/>
          <w:highlight w:val="yellow"/>
        </w:rPr>
        <w:t> 1500</w:t>
      </w:r>
      <w:r w:rsidRPr="00C8241A">
        <w:rPr>
          <w:rStyle w:val="eop"/>
          <w:highlight w:val="yellow"/>
        </w:rPr>
        <w:t> </w:t>
      </w:r>
    </w:p>
    <w:p w14:paraId="28E2CF6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  <w:lang w:val="de-DE"/>
        </w:rPr>
      </w:pPr>
      <w:r w:rsidRPr="00C8241A">
        <w:rPr>
          <w:rStyle w:val="normaltextrun"/>
          <w:highlight w:val="yellow"/>
        </w:rPr>
        <w:t xml:space="preserve">        </w:t>
      </w:r>
      <w:proofErr w:type="spellStart"/>
      <w:r w:rsidRPr="00C8241A">
        <w:rPr>
          <w:rStyle w:val="normaltextrun"/>
          <w:highlight w:val="yellow"/>
          <w:lang w:val="de-DE"/>
        </w:rPr>
        <w:t>ether</w:t>
      </w:r>
      <w:proofErr w:type="spellEnd"/>
      <w:r w:rsidRPr="00C8241A">
        <w:rPr>
          <w:rStyle w:val="normaltextrun"/>
          <w:highlight w:val="yellow"/>
          <w:lang w:val="de-DE"/>
        </w:rPr>
        <w:t xml:space="preserve"> 00:04:9f:06:0f:7e  </w:t>
      </w:r>
      <w:proofErr w:type="spellStart"/>
      <w:r w:rsidRPr="00C8241A">
        <w:rPr>
          <w:rStyle w:val="spellingerror"/>
          <w:highlight w:val="yellow"/>
          <w:lang w:val="de-DE"/>
        </w:rPr>
        <w:t>txqueuelen</w:t>
      </w:r>
      <w:proofErr w:type="spellEnd"/>
      <w:r w:rsidRPr="00C8241A">
        <w:rPr>
          <w:rStyle w:val="normaltextrun"/>
          <w:highlight w:val="yellow"/>
          <w:lang w:val="de-DE"/>
        </w:rPr>
        <w:t> 1000  (Ethernet)</w:t>
      </w:r>
      <w:r w:rsidRPr="00C8241A">
        <w:rPr>
          <w:rStyle w:val="eop"/>
          <w:highlight w:val="yellow"/>
          <w:lang w:val="de-DE"/>
        </w:rPr>
        <w:t> </w:t>
      </w:r>
    </w:p>
    <w:p w14:paraId="203BB056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  <w:lang w:val="de-DE"/>
        </w:rPr>
        <w:t xml:space="preserve">        </w:t>
      </w:r>
      <w:r w:rsidRPr="00C8241A">
        <w:rPr>
          <w:rStyle w:val="normaltextrun"/>
          <w:highlight w:val="yellow"/>
        </w:rPr>
        <w:t>RX packets 0  bytes 0 (0.0 B)</w:t>
      </w:r>
      <w:r w:rsidRPr="00C8241A">
        <w:rPr>
          <w:rStyle w:val="eop"/>
          <w:highlight w:val="yellow"/>
        </w:rPr>
        <w:t> </w:t>
      </w:r>
    </w:p>
    <w:p w14:paraId="2CE887C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RX errors 0  dropped 0  overruns 0  frame 0</w:t>
      </w:r>
      <w:r w:rsidRPr="00C8241A">
        <w:rPr>
          <w:rStyle w:val="eop"/>
          <w:highlight w:val="yellow"/>
        </w:rPr>
        <w:t> </w:t>
      </w:r>
    </w:p>
    <w:p w14:paraId="6FAD50B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TX packets 0  bytes 0 (0.0 B)</w:t>
      </w:r>
      <w:r w:rsidRPr="00C8241A">
        <w:rPr>
          <w:rStyle w:val="eop"/>
          <w:highlight w:val="yellow"/>
        </w:rPr>
        <w:t> </w:t>
      </w:r>
    </w:p>
    <w:p w14:paraId="66FDF5C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C8241A">
        <w:rPr>
          <w:rStyle w:val="normaltextrun"/>
          <w:highlight w:val="yellow"/>
        </w:rPr>
        <w:t>        TX errors 0  dropped 0 overruns 0  carrier 0  collisions 0</w:t>
      </w:r>
      <w:r w:rsidRPr="00C8241A">
        <w:rPr>
          <w:rStyle w:val="eop"/>
          <w:highlight w:val="yellow"/>
        </w:rPr>
        <w:t> </w:t>
      </w:r>
    </w:p>
    <w:p w14:paraId="37CC001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  <w:highlight w:val="yellow"/>
        </w:rPr>
        <w:t>        device memory 0x1af2000-1af2fff</w:t>
      </w:r>
      <w:r w:rsidRPr="00C8241A">
        <w:rPr>
          <w:rStyle w:val="eop"/>
        </w:rPr>
        <w:t> </w:t>
      </w:r>
    </w:p>
    <w:p w14:paraId="282CF9F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607DDFE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lo: flags=73&lt;UP,LOOPBACK,RUNNING&gt;  </w:t>
      </w:r>
      <w:proofErr w:type="spellStart"/>
      <w:r w:rsidRPr="00C8241A">
        <w:rPr>
          <w:rStyle w:val="spellingerror"/>
        </w:rPr>
        <w:t>mtu</w:t>
      </w:r>
      <w:proofErr w:type="spellEnd"/>
      <w:r w:rsidRPr="00C8241A">
        <w:rPr>
          <w:rStyle w:val="normaltextrun"/>
        </w:rPr>
        <w:t> 65536</w:t>
      </w:r>
      <w:r w:rsidRPr="00C8241A">
        <w:rPr>
          <w:rStyle w:val="eop"/>
        </w:rPr>
        <w:t> </w:t>
      </w:r>
    </w:p>
    <w:p w14:paraId="5804829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 </w:t>
      </w:r>
      <w:proofErr w:type="spellStart"/>
      <w:r w:rsidRPr="00C8241A">
        <w:rPr>
          <w:rStyle w:val="spellingerror"/>
        </w:rPr>
        <w:t>inet</w:t>
      </w:r>
      <w:proofErr w:type="spellEnd"/>
      <w:r w:rsidRPr="00C8241A">
        <w:rPr>
          <w:rStyle w:val="normaltextrun"/>
        </w:rPr>
        <w:t> 127.0.0.1  netmask 255.0.0.0</w:t>
      </w:r>
      <w:r w:rsidRPr="00C8241A">
        <w:rPr>
          <w:rStyle w:val="eop"/>
        </w:rPr>
        <w:t> </w:t>
      </w:r>
    </w:p>
    <w:p w14:paraId="40124EC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inet6 ::1  </w:t>
      </w:r>
      <w:proofErr w:type="spellStart"/>
      <w:r w:rsidRPr="00C8241A">
        <w:rPr>
          <w:rStyle w:val="spellingerror"/>
        </w:rPr>
        <w:t>prefixlen</w:t>
      </w:r>
      <w:proofErr w:type="spellEnd"/>
      <w:r w:rsidRPr="00C8241A">
        <w:rPr>
          <w:rStyle w:val="normaltextrun"/>
        </w:rPr>
        <w:t> 128  </w:t>
      </w:r>
      <w:proofErr w:type="spellStart"/>
      <w:r w:rsidRPr="00C8241A">
        <w:rPr>
          <w:rStyle w:val="spellingerror"/>
        </w:rPr>
        <w:t>scopeid</w:t>
      </w:r>
      <w:proofErr w:type="spellEnd"/>
      <w:r w:rsidRPr="00C8241A">
        <w:rPr>
          <w:rStyle w:val="normaltextrun"/>
        </w:rPr>
        <w:t> 0x10&lt;host&gt;</w:t>
      </w:r>
      <w:r w:rsidRPr="00C8241A">
        <w:rPr>
          <w:rStyle w:val="eop"/>
        </w:rPr>
        <w:t> </w:t>
      </w:r>
    </w:p>
    <w:p w14:paraId="1965923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loop  </w:t>
      </w:r>
      <w:proofErr w:type="spellStart"/>
      <w:r w:rsidRPr="00C8241A">
        <w:rPr>
          <w:rStyle w:val="spellingerror"/>
        </w:rPr>
        <w:t>txqueuelen</w:t>
      </w:r>
      <w:proofErr w:type="spellEnd"/>
      <w:r w:rsidRPr="00C8241A">
        <w:rPr>
          <w:rStyle w:val="normaltextrun"/>
        </w:rPr>
        <w:t> 1000  (Local Loopback)</w:t>
      </w:r>
      <w:r w:rsidRPr="00C8241A">
        <w:rPr>
          <w:rStyle w:val="eop"/>
        </w:rPr>
        <w:t> </w:t>
      </w:r>
    </w:p>
    <w:p w14:paraId="68A74B5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packets 80  bytes 5920 (5.9 KB)</w:t>
      </w:r>
      <w:r w:rsidRPr="00C8241A">
        <w:rPr>
          <w:rStyle w:val="eop"/>
        </w:rPr>
        <w:t> </w:t>
      </w:r>
    </w:p>
    <w:p w14:paraId="7501BF5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errors 0  dropped 0  overruns 0  frame 0</w:t>
      </w:r>
      <w:r w:rsidRPr="00C8241A">
        <w:rPr>
          <w:rStyle w:val="eop"/>
        </w:rPr>
        <w:t> </w:t>
      </w:r>
    </w:p>
    <w:p w14:paraId="5F154C2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packets 80  bytes 5920 (5.9 KB)</w:t>
      </w:r>
      <w:r w:rsidRPr="00C8241A">
        <w:rPr>
          <w:rStyle w:val="eop"/>
        </w:rPr>
        <w:t> </w:t>
      </w:r>
    </w:p>
    <w:p w14:paraId="4F18851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errors 0  dropped 0 overruns 0  carrier 0  collisions 0</w:t>
      </w:r>
      <w:r w:rsidRPr="00C8241A">
        <w:rPr>
          <w:rStyle w:val="eop"/>
        </w:rPr>
        <w:t> </w:t>
      </w:r>
    </w:p>
    <w:p w14:paraId="7AB75B6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673BB07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lxcbr0: flags=4099&lt;UP,BROADCAST,MULTICAST&gt;  </w:t>
      </w:r>
      <w:proofErr w:type="spellStart"/>
      <w:r w:rsidRPr="00C8241A">
        <w:rPr>
          <w:rStyle w:val="spellingerror"/>
        </w:rPr>
        <w:t>mtu</w:t>
      </w:r>
      <w:proofErr w:type="spellEnd"/>
      <w:r w:rsidRPr="00C8241A">
        <w:rPr>
          <w:rStyle w:val="normaltextrun"/>
        </w:rPr>
        <w:t> 1500</w:t>
      </w:r>
      <w:r w:rsidRPr="00C8241A">
        <w:rPr>
          <w:rStyle w:val="eop"/>
        </w:rPr>
        <w:t> </w:t>
      </w:r>
    </w:p>
    <w:p w14:paraId="77EE1B9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 </w:t>
      </w:r>
      <w:proofErr w:type="spellStart"/>
      <w:r w:rsidRPr="00C8241A">
        <w:rPr>
          <w:rStyle w:val="spellingerror"/>
        </w:rPr>
        <w:t>inet</w:t>
      </w:r>
      <w:proofErr w:type="spellEnd"/>
      <w:r w:rsidRPr="00C8241A">
        <w:rPr>
          <w:rStyle w:val="normaltextrun"/>
        </w:rPr>
        <w:t> 10.0.3.1  netmask 255.255.255.0  broadcast 0.0.0.0</w:t>
      </w:r>
      <w:r w:rsidRPr="00C8241A">
        <w:rPr>
          <w:rStyle w:val="eop"/>
        </w:rPr>
        <w:t> </w:t>
      </w:r>
    </w:p>
    <w:p w14:paraId="04A5B046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ether 00:16:3e:00:00:00  </w:t>
      </w:r>
      <w:proofErr w:type="spellStart"/>
      <w:r w:rsidRPr="00C8241A">
        <w:rPr>
          <w:rStyle w:val="spellingerror"/>
        </w:rPr>
        <w:t>txqueuelen</w:t>
      </w:r>
      <w:proofErr w:type="spellEnd"/>
      <w:r w:rsidRPr="00C8241A">
        <w:rPr>
          <w:rStyle w:val="normaltextrun"/>
        </w:rPr>
        <w:t> 1000  (Ethernet)</w:t>
      </w:r>
      <w:r w:rsidRPr="00C8241A">
        <w:rPr>
          <w:rStyle w:val="eop"/>
        </w:rPr>
        <w:t> </w:t>
      </w:r>
    </w:p>
    <w:p w14:paraId="6368324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packets 0  bytes 0 (0.0 B)</w:t>
      </w:r>
      <w:r w:rsidRPr="00C8241A">
        <w:rPr>
          <w:rStyle w:val="eop"/>
        </w:rPr>
        <w:t> </w:t>
      </w:r>
    </w:p>
    <w:p w14:paraId="2F5E17F3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errors 0  dropped 0  overruns 0  frame 0</w:t>
      </w:r>
      <w:r w:rsidRPr="00C8241A">
        <w:rPr>
          <w:rStyle w:val="eop"/>
        </w:rPr>
        <w:t> </w:t>
      </w:r>
    </w:p>
    <w:p w14:paraId="47C9A1A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packets 0  bytes 0 (0.0 B)</w:t>
      </w:r>
      <w:r w:rsidRPr="00C8241A">
        <w:rPr>
          <w:rStyle w:val="eop"/>
        </w:rPr>
        <w:t> </w:t>
      </w:r>
    </w:p>
    <w:p w14:paraId="1D4BCF2D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errors 0  dropped 0 overruns 0  carrier 0  collisions 0</w:t>
      </w:r>
      <w:r w:rsidRPr="00C8241A">
        <w:rPr>
          <w:rStyle w:val="eop"/>
        </w:rPr>
        <w:t> </w:t>
      </w:r>
    </w:p>
    <w:p w14:paraId="0057B1B7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3F496E15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sit0: flags=128&lt;NOARP&gt;  </w:t>
      </w:r>
      <w:proofErr w:type="spellStart"/>
      <w:r w:rsidRPr="00C8241A">
        <w:rPr>
          <w:rStyle w:val="spellingerror"/>
        </w:rPr>
        <w:t>mtu</w:t>
      </w:r>
      <w:proofErr w:type="spellEnd"/>
      <w:r w:rsidRPr="00C8241A">
        <w:rPr>
          <w:rStyle w:val="normaltextrun"/>
        </w:rPr>
        <w:t> 1480</w:t>
      </w:r>
      <w:r w:rsidRPr="00C8241A">
        <w:rPr>
          <w:rStyle w:val="eop"/>
        </w:rPr>
        <w:t> </w:t>
      </w:r>
    </w:p>
    <w:p w14:paraId="7F10E2B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sit  </w:t>
      </w:r>
      <w:proofErr w:type="spellStart"/>
      <w:r w:rsidRPr="00C8241A">
        <w:rPr>
          <w:rStyle w:val="spellingerror"/>
        </w:rPr>
        <w:t>txqueuelen</w:t>
      </w:r>
      <w:proofErr w:type="spellEnd"/>
      <w:r w:rsidRPr="00C8241A">
        <w:rPr>
          <w:rStyle w:val="normaltextrun"/>
        </w:rPr>
        <w:t> 1000  (IPv6-in-IPv4)</w:t>
      </w:r>
      <w:r w:rsidRPr="00C8241A">
        <w:rPr>
          <w:rStyle w:val="eop"/>
        </w:rPr>
        <w:t> </w:t>
      </w:r>
    </w:p>
    <w:p w14:paraId="45D73CF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packets 0  bytes 0 (0.0 B)</w:t>
      </w:r>
      <w:r w:rsidRPr="00C8241A">
        <w:rPr>
          <w:rStyle w:val="eop"/>
        </w:rPr>
        <w:t> </w:t>
      </w:r>
    </w:p>
    <w:p w14:paraId="6D4B5E9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errors 0  dropped 0  overruns 0  frame 0</w:t>
      </w:r>
      <w:r w:rsidRPr="00C8241A">
        <w:rPr>
          <w:rStyle w:val="eop"/>
        </w:rPr>
        <w:t> </w:t>
      </w:r>
    </w:p>
    <w:p w14:paraId="7F78DF4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packets 0  bytes 0 (0.0 B)</w:t>
      </w:r>
      <w:r w:rsidRPr="00C8241A">
        <w:rPr>
          <w:rStyle w:val="eop"/>
        </w:rPr>
        <w:t> </w:t>
      </w:r>
    </w:p>
    <w:p w14:paraId="5B19D27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errors 0  dropped 0 overruns 0  carrier 0  collisions 0</w:t>
      </w:r>
      <w:r w:rsidRPr="00C8241A">
        <w:rPr>
          <w:rStyle w:val="eop"/>
        </w:rPr>
        <w:t> </w:t>
      </w:r>
    </w:p>
    <w:p w14:paraId="08AD4528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7A42BC09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virbr0: flags=4099&lt;UP,BROADCAST,MULTICAST&gt;  </w:t>
      </w:r>
      <w:proofErr w:type="spellStart"/>
      <w:r w:rsidRPr="00C8241A">
        <w:rPr>
          <w:rStyle w:val="spellingerror"/>
        </w:rPr>
        <w:t>mtu</w:t>
      </w:r>
      <w:proofErr w:type="spellEnd"/>
      <w:r w:rsidRPr="00C8241A">
        <w:rPr>
          <w:rStyle w:val="normaltextrun"/>
        </w:rPr>
        <w:t> 1500</w:t>
      </w:r>
      <w:r w:rsidRPr="00C8241A">
        <w:rPr>
          <w:rStyle w:val="eop"/>
        </w:rPr>
        <w:t> </w:t>
      </w:r>
    </w:p>
    <w:p w14:paraId="6D34A16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 </w:t>
      </w:r>
      <w:proofErr w:type="spellStart"/>
      <w:r w:rsidRPr="00C8241A">
        <w:rPr>
          <w:rStyle w:val="spellingerror"/>
        </w:rPr>
        <w:t>inet</w:t>
      </w:r>
      <w:proofErr w:type="spellEnd"/>
      <w:r w:rsidRPr="00C8241A">
        <w:rPr>
          <w:rStyle w:val="normaltextrun"/>
        </w:rPr>
        <w:t> 192.168.122.1  netmask 255.255.255.0  broadcast 192.168.122.255</w:t>
      </w:r>
      <w:r w:rsidRPr="00C8241A">
        <w:rPr>
          <w:rStyle w:val="eop"/>
        </w:rPr>
        <w:t> </w:t>
      </w:r>
    </w:p>
    <w:p w14:paraId="1721ABB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ether 52:54:00:06:b5:0b  </w:t>
      </w:r>
      <w:proofErr w:type="spellStart"/>
      <w:r w:rsidRPr="00C8241A">
        <w:rPr>
          <w:rStyle w:val="spellingerror"/>
        </w:rPr>
        <w:t>txqueuelen</w:t>
      </w:r>
      <w:proofErr w:type="spellEnd"/>
      <w:r w:rsidRPr="00C8241A">
        <w:rPr>
          <w:rStyle w:val="normaltextrun"/>
        </w:rPr>
        <w:t> 1000  (Ethernet)</w:t>
      </w:r>
      <w:r w:rsidRPr="00C8241A">
        <w:rPr>
          <w:rStyle w:val="eop"/>
        </w:rPr>
        <w:t> </w:t>
      </w:r>
    </w:p>
    <w:p w14:paraId="01C457B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packets 0  bytes 0 (0.0 B)</w:t>
      </w:r>
      <w:r w:rsidRPr="00C8241A">
        <w:rPr>
          <w:rStyle w:val="eop"/>
        </w:rPr>
        <w:t> </w:t>
      </w:r>
    </w:p>
    <w:p w14:paraId="64665DC6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errors 0  dropped 0  overruns 0  frame 0</w:t>
      </w:r>
      <w:r w:rsidRPr="00C8241A">
        <w:rPr>
          <w:rStyle w:val="eop"/>
        </w:rPr>
        <w:t> </w:t>
      </w:r>
    </w:p>
    <w:p w14:paraId="462861A7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packets 0  bytes 0 (0.0 B)</w:t>
      </w:r>
      <w:r w:rsidRPr="00C8241A">
        <w:rPr>
          <w:rStyle w:val="eop"/>
        </w:rPr>
        <w:t> </w:t>
      </w:r>
    </w:p>
    <w:p w14:paraId="163723A7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errors 0  dropped 0 overruns 0  carrier 0  collisions 0</w:t>
      </w:r>
      <w:r w:rsidRPr="00C8241A">
        <w:rPr>
          <w:rStyle w:val="eop"/>
        </w:rPr>
        <w:t> </w:t>
      </w:r>
    </w:p>
    <w:p w14:paraId="5C5F8B4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586F9CF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virbr0-nic: flags=4098&lt;BROADCAST,MULTICAST&gt;  </w:t>
      </w:r>
      <w:proofErr w:type="spellStart"/>
      <w:r w:rsidRPr="00C8241A">
        <w:rPr>
          <w:rStyle w:val="spellingerror"/>
        </w:rPr>
        <w:t>mtu</w:t>
      </w:r>
      <w:proofErr w:type="spellEnd"/>
      <w:r w:rsidRPr="00C8241A">
        <w:rPr>
          <w:rStyle w:val="normaltextrun"/>
        </w:rPr>
        <w:t> 1500</w:t>
      </w:r>
      <w:r w:rsidRPr="00C8241A">
        <w:rPr>
          <w:rStyle w:val="eop"/>
        </w:rPr>
        <w:t> </w:t>
      </w:r>
    </w:p>
    <w:p w14:paraId="4CE60FC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C8241A">
        <w:rPr>
          <w:rStyle w:val="normaltextrun"/>
        </w:rPr>
        <w:lastRenderedPageBreak/>
        <w:t xml:space="preserve">        </w:t>
      </w:r>
      <w:proofErr w:type="spellStart"/>
      <w:r w:rsidRPr="00C8241A">
        <w:rPr>
          <w:rStyle w:val="normaltextrun"/>
          <w:lang w:val="de-DE"/>
        </w:rPr>
        <w:t>ether</w:t>
      </w:r>
      <w:proofErr w:type="spellEnd"/>
      <w:r w:rsidRPr="00C8241A">
        <w:rPr>
          <w:rStyle w:val="normaltextrun"/>
          <w:lang w:val="de-DE"/>
        </w:rPr>
        <w:t xml:space="preserve"> 52:54:00:06:b5:0b  </w:t>
      </w:r>
      <w:proofErr w:type="spellStart"/>
      <w:r w:rsidRPr="00C8241A">
        <w:rPr>
          <w:rStyle w:val="spellingerror"/>
          <w:lang w:val="de-DE"/>
        </w:rPr>
        <w:t>txqueuelen</w:t>
      </w:r>
      <w:proofErr w:type="spellEnd"/>
      <w:r w:rsidRPr="00C8241A">
        <w:rPr>
          <w:rStyle w:val="normaltextrun"/>
          <w:lang w:val="de-DE"/>
        </w:rPr>
        <w:t> 1000  (Ethernet)</w:t>
      </w:r>
      <w:r w:rsidRPr="00C8241A">
        <w:rPr>
          <w:rStyle w:val="eop"/>
          <w:lang w:val="de-DE"/>
        </w:rPr>
        <w:t> </w:t>
      </w:r>
    </w:p>
    <w:p w14:paraId="30F7B017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  <w:lang w:val="de-DE"/>
        </w:rPr>
        <w:t xml:space="preserve">        </w:t>
      </w:r>
      <w:r w:rsidRPr="00C8241A">
        <w:rPr>
          <w:rStyle w:val="normaltextrun"/>
        </w:rPr>
        <w:t>RX packets 0  bytes 0 (0.0 B)</w:t>
      </w:r>
      <w:r w:rsidRPr="00C8241A">
        <w:rPr>
          <w:rStyle w:val="eop"/>
        </w:rPr>
        <w:t> </w:t>
      </w:r>
    </w:p>
    <w:p w14:paraId="292B2CB0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RX errors 0  dropped 0  overruns 0  frame 0</w:t>
      </w:r>
      <w:r w:rsidRPr="00C8241A">
        <w:rPr>
          <w:rStyle w:val="eop"/>
        </w:rPr>
        <w:t> </w:t>
      </w:r>
    </w:p>
    <w:p w14:paraId="785E169A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packets 0  bytes 0 (0.0 B)</w:t>
      </w:r>
      <w:r w:rsidRPr="00C8241A">
        <w:rPr>
          <w:rStyle w:val="eop"/>
        </w:rPr>
        <w:t> </w:t>
      </w:r>
    </w:p>
    <w:p w14:paraId="4C961AC4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       TX errors 0  dropped 0 overruns 0  carrier 0  collisions 0</w:t>
      </w:r>
      <w:r w:rsidRPr="00C8241A">
        <w:rPr>
          <w:rStyle w:val="eop"/>
        </w:rPr>
        <w:t> </w:t>
      </w:r>
    </w:p>
    <w:p w14:paraId="358D9EC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normaltextrun"/>
        </w:rPr>
        <w:t> </w:t>
      </w:r>
      <w:r w:rsidRPr="00C8241A">
        <w:rPr>
          <w:rStyle w:val="eop"/>
        </w:rPr>
        <w:t> </w:t>
      </w:r>
    </w:p>
    <w:p w14:paraId="15102BE1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proofErr w:type="spellStart"/>
      <w:r w:rsidRPr="00C8241A">
        <w:rPr>
          <w:rStyle w:val="spellingerror"/>
        </w:rPr>
        <w:t>root@localhost</w:t>
      </w:r>
      <w:proofErr w:type="spellEnd"/>
      <w:r w:rsidRPr="00C8241A">
        <w:rPr>
          <w:rStyle w:val="normaltextrun"/>
        </w:rPr>
        <w:t>:~#</w:t>
      </w:r>
      <w:r w:rsidRPr="00C8241A">
        <w:rPr>
          <w:rStyle w:val="eop"/>
        </w:rPr>
        <w:t> </w:t>
      </w:r>
    </w:p>
    <w:p w14:paraId="28702172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eop"/>
        </w:rPr>
        <w:t> </w:t>
      </w:r>
    </w:p>
    <w:p w14:paraId="70BFC98F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eop"/>
        </w:rPr>
        <w:t> </w:t>
      </w:r>
    </w:p>
    <w:p w14:paraId="08A4672B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eop"/>
        </w:rPr>
        <w:t> </w:t>
      </w:r>
    </w:p>
    <w:p w14:paraId="2616859C" w14:textId="77777777" w:rsidR="00751B12" w:rsidRPr="00C8241A" w:rsidRDefault="00751B12" w:rsidP="00751B12">
      <w:pPr>
        <w:pStyle w:val="paragraph"/>
        <w:spacing w:before="0" w:beforeAutospacing="0" w:after="0" w:afterAutospacing="0"/>
        <w:textAlignment w:val="baseline"/>
      </w:pPr>
      <w:r w:rsidRPr="00C8241A">
        <w:rPr>
          <w:rStyle w:val="eop"/>
        </w:rPr>
        <w:t> </w:t>
      </w:r>
    </w:p>
    <w:p w14:paraId="5350B4BE" w14:textId="5A32D0DC" w:rsidR="002800C5" w:rsidRPr="00C8241A" w:rsidRDefault="002800C5" w:rsidP="00CA0604">
      <w:pPr>
        <w:rPr>
          <w:rFonts w:ascii="Times New Roman" w:hAnsi="Times New Roman"/>
          <w:sz w:val="24"/>
        </w:rPr>
      </w:pPr>
      <w:bookmarkStart w:id="2" w:name="_GoBack"/>
      <w:bookmarkEnd w:id="2"/>
    </w:p>
    <w:p w14:paraId="6A838114" w14:textId="2972712B" w:rsidR="002800C5" w:rsidRPr="00C8241A" w:rsidRDefault="002800C5" w:rsidP="00CA0604">
      <w:pPr>
        <w:rPr>
          <w:rFonts w:ascii="Times New Roman" w:hAnsi="Times New Roman"/>
          <w:sz w:val="24"/>
        </w:rPr>
      </w:pPr>
    </w:p>
    <w:p w14:paraId="266C3C24" w14:textId="214BE96D" w:rsidR="002800C5" w:rsidRPr="00C8241A" w:rsidRDefault="002800C5" w:rsidP="00CA0604">
      <w:pPr>
        <w:rPr>
          <w:rFonts w:ascii="Times New Roman" w:hAnsi="Times New Roman"/>
          <w:sz w:val="24"/>
        </w:rPr>
      </w:pPr>
    </w:p>
    <w:p w14:paraId="7846C4D9" w14:textId="2FDB775B" w:rsidR="002800C5" w:rsidRPr="00C8241A" w:rsidRDefault="002800C5" w:rsidP="00CA0604">
      <w:pPr>
        <w:rPr>
          <w:rFonts w:ascii="Times New Roman" w:hAnsi="Times New Roman"/>
          <w:sz w:val="24"/>
        </w:rPr>
      </w:pPr>
    </w:p>
    <w:p w14:paraId="117EA52B" w14:textId="4F5E3066" w:rsidR="002800C5" w:rsidRPr="00C8241A" w:rsidRDefault="002800C5" w:rsidP="00CA0604">
      <w:pPr>
        <w:rPr>
          <w:rFonts w:ascii="Times New Roman" w:hAnsi="Times New Roman"/>
          <w:sz w:val="24"/>
        </w:rPr>
      </w:pPr>
    </w:p>
    <w:p w14:paraId="6B73A938" w14:textId="5FC65E7F" w:rsidR="002800C5" w:rsidRPr="00C8241A" w:rsidRDefault="002800C5" w:rsidP="00CA0604">
      <w:pPr>
        <w:rPr>
          <w:rFonts w:ascii="Times New Roman" w:hAnsi="Times New Roman"/>
          <w:sz w:val="24"/>
        </w:rPr>
      </w:pPr>
    </w:p>
    <w:bookmarkEnd w:id="1"/>
    <w:p w14:paraId="582412C4" w14:textId="77777777" w:rsidR="002800C5" w:rsidRPr="00C8241A" w:rsidRDefault="002800C5" w:rsidP="00CA0604">
      <w:pPr>
        <w:rPr>
          <w:rFonts w:ascii="Times New Roman" w:hAnsi="Times New Roman"/>
          <w:sz w:val="24"/>
        </w:rPr>
      </w:pPr>
    </w:p>
    <w:sectPr w:rsidR="002800C5" w:rsidRPr="00C8241A" w:rsidSect="005266B9">
      <w:headerReference w:type="default" r:id="rId13"/>
      <w:footerReference w:type="default" r:id="rId14"/>
      <w:pgSz w:w="12240" w:h="15840" w:code="1"/>
      <w:pgMar w:top="1138" w:right="1134" w:bottom="1138" w:left="1699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1BAFC" w14:textId="77777777" w:rsidR="00692BD1" w:rsidRDefault="00692BD1" w:rsidP="00084A8E">
      <w:pPr>
        <w:pStyle w:val="Header"/>
      </w:pPr>
      <w:r>
        <w:separator/>
      </w:r>
    </w:p>
  </w:endnote>
  <w:endnote w:type="continuationSeparator" w:id="0">
    <w:p w14:paraId="3CF969C5" w14:textId="77777777" w:rsidR="00692BD1" w:rsidRDefault="00692BD1" w:rsidP="00084A8E">
      <w:pPr>
        <w:pStyle w:val="Header"/>
      </w:pPr>
      <w:r>
        <w:continuationSeparator/>
      </w:r>
    </w:p>
  </w:endnote>
  <w:endnote w:type="continuationNotice" w:id="1">
    <w:p w14:paraId="1A66D8D0" w14:textId="77777777" w:rsidR="00692BD1" w:rsidRDefault="00692BD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SMono">
    <w:altName w:val="Courier New"/>
    <w:charset w:val="00"/>
    <w:family w:val="auto"/>
    <w:pitch w:val="fixed"/>
    <w:sig w:usb0="00000287" w:usb1="00000000" w:usb2="00000000" w:usb3="00000000" w:csb0="00000003" w:csb1="00000000"/>
  </w:font>
  <w:font w:name="Motorola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23F64" w14:textId="40169072" w:rsidR="009954F6" w:rsidRDefault="009954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7D65">
      <w:rPr>
        <w:rStyle w:val="PageNumber"/>
        <w:noProof/>
      </w:rPr>
      <w:t>9</w:t>
    </w:r>
    <w:r>
      <w:rPr>
        <w:rStyle w:val="PageNumber"/>
      </w:rPr>
      <w:fldChar w:fldCharType="end"/>
    </w:r>
  </w:p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673"/>
      <w:gridCol w:w="2643"/>
      <w:gridCol w:w="1137"/>
    </w:tblGrid>
    <w:tr w:rsidR="009954F6" w14:paraId="77CCA19E" w14:textId="77777777" w:rsidTr="00644C99">
      <w:tc>
        <w:tcPr>
          <w:tcW w:w="8453" w:type="dxa"/>
          <w:gridSpan w:val="3"/>
        </w:tcPr>
        <w:p w14:paraId="72F68EAE" w14:textId="70902E58" w:rsidR="009954F6" w:rsidRPr="00DC4763" w:rsidRDefault="009954F6" w:rsidP="008C51F6">
          <w:pPr>
            <w:pStyle w:val="Footer"/>
            <w:rPr>
              <w:sz w:val="16"/>
              <w:szCs w:val="16"/>
            </w:rPr>
          </w:pPr>
          <w:r w:rsidRPr="47EAD095">
            <w:fldChar w:fldCharType="begin"/>
          </w:r>
          <w:r w:rsidRPr="001D40B9">
            <w:rPr>
              <w:sz w:val="18"/>
            </w:rPr>
            <w:instrText xml:space="preserve"> REF Document_ID \h  \* MERGEFORMAT </w:instrText>
          </w:r>
          <w:r w:rsidRPr="47EAD095">
            <w:rPr>
              <w:sz w:val="18"/>
            </w:rPr>
            <w:fldChar w:fldCharType="separate"/>
          </w:r>
          <w:r w:rsidRPr="00DD44CA">
            <w:rPr>
              <w:sz w:val="18"/>
              <w:szCs w:val="18"/>
            </w:rPr>
            <w:t>NXP_DN_ RN</w:t>
          </w:r>
          <w:r w:rsidRPr="47EAD095">
            <w:fldChar w:fldCharType="end"/>
          </w:r>
          <w:r w:rsidRPr="001D40B9">
            <w:rPr>
              <w:sz w:val="14"/>
              <w:szCs w:val="14"/>
            </w:rPr>
            <w:t xml:space="preserve"> </w:t>
          </w:r>
        </w:p>
      </w:tc>
    </w:tr>
    <w:tr w:rsidR="009954F6" w:rsidRPr="00C45A45" w14:paraId="590F8E57" w14:textId="77777777" w:rsidTr="00644C99">
      <w:tc>
        <w:tcPr>
          <w:tcW w:w="4673" w:type="dxa"/>
        </w:tcPr>
        <w:p w14:paraId="006126B5" w14:textId="77777777" w:rsidR="009954F6" w:rsidRPr="00DC4763" w:rsidRDefault="009954F6" w:rsidP="00736A1C">
          <w:pPr>
            <w:pStyle w:val="Footer"/>
            <w:rPr>
              <w:sz w:val="16"/>
              <w:szCs w:val="16"/>
            </w:rPr>
          </w:pPr>
          <w:r w:rsidRPr="002163FF">
            <w:rPr>
              <w:rFonts w:cs="Arial"/>
            </w:rPr>
            <w:t>NXP proprietary</w:t>
          </w:r>
        </w:p>
      </w:tc>
      <w:tc>
        <w:tcPr>
          <w:tcW w:w="2643" w:type="dxa"/>
        </w:tcPr>
        <w:p w14:paraId="2A16AE6B" w14:textId="77777777" w:rsidR="009954F6" w:rsidRPr="00DC4763" w:rsidRDefault="009954F6" w:rsidP="005A752A">
          <w:pPr>
            <w:pStyle w:val="Footer"/>
            <w:rPr>
              <w:sz w:val="16"/>
              <w:szCs w:val="16"/>
            </w:rPr>
          </w:pPr>
          <w:r w:rsidRPr="00DC4763">
            <w:rPr>
              <w:sz w:val="16"/>
              <w:szCs w:val="16"/>
            </w:rPr>
            <w:t>Status</w:t>
          </w:r>
          <w:r>
            <w:rPr>
              <w:sz w:val="16"/>
              <w:szCs w:val="16"/>
            </w:rPr>
            <w:t xml:space="preserve"> Released</w:t>
          </w:r>
        </w:p>
      </w:tc>
      <w:tc>
        <w:tcPr>
          <w:tcW w:w="1137" w:type="dxa"/>
        </w:tcPr>
        <w:p w14:paraId="432E0F58" w14:textId="1B1E3E1D" w:rsidR="009954F6" w:rsidRPr="00DC4763" w:rsidRDefault="009954F6" w:rsidP="00B40F2D">
          <w:pPr>
            <w:pStyle w:val="Footer"/>
            <w:jc w:val="right"/>
            <w:rPr>
              <w:sz w:val="16"/>
              <w:szCs w:val="16"/>
            </w:rPr>
          </w:pPr>
          <w:r w:rsidRPr="00DC4763">
            <w:rPr>
              <w:sz w:val="16"/>
              <w:szCs w:val="16"/>
            </w:rPr>
            <w:t xml:space="preserve">Version </w:t>
          </w:r>
          <w:r>
            <w:fldChar w:fldCharType="begin"/>
          </w:r>
          <w:r>
            <w:instrText xml:space="preserve"> REF Document_Version \h  \* MERGEFORMAT </w:instrText>
          </w:r>
          <w:r>
            <w:fldChar w:fldCharType="separate"/>
          </w:r>
          <w:r w:rsidRPr="00DD44CA">
            <w:rPr>
              <w:sz w:val="16"/>
              <w:szCs w:val="16"/>
            </w:rPr>
            <w:t>0.</w:t>
          </w:r>
          <w:r>
            <w:fldChar w:fldCharType="end"/>
          </w:r>
          <w:r>
            <w:t>1</w:t>
          </w:r>
        </w:p>
      </w:tc>
    </w:tr>
  </w:tbl>
  <w:p w14:paraId="44D4849C" w14:textId="77777777" w:rsidR="009954F6" w:rsidRPr="007B452C" w:rsidRDefault="009954F6" w:rsidP="008D065E">
    <w:pPr>
      <w:pStyle w:val="Footer"/>
      <w:jc w:val="right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BF3AD" w14:textId="77777777" w:rsidR="00692BD1" w:rsidRDefault="00692BD1" w:rsidP="00084A8E">
      <w:pPr>
        <w:pStyle w:val="Header"/>
      </w:pPr>
      <w:r>
        <w:separator/>
      </w:r>
    </w:p>
  </w:footnote>
  <w:footnote w:type="continuationSeparator" w:id="0">
    <w:p w14:paraId="20C243C2" w14:textId="77777777" w:rsidR="00692BD1" w:rsidRDefault="00692BD1" w:rsidP="00084A8E">
      <w:pPr>
        <w:pStyle w:val="Header"/>
      </w:pPr>
      <w:r>
        <w:continuationSeparator/>
      </w:r>
    </w:p>
  </w:footnote>
  <w:footnote w:type="continuationNotice" w:id="1">
    <w:p w14:paraId="4F4B9AC9" w14:textId="77777777" w:rsidR="00692BD1" w:rsidRDefault="00692BD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795"/>
      <w:gridCol w:w="4612"/>
    </w:tblGrid>
    <w:tr w:rsidR="009954F6" w14:paraId="37EA0194" w14:textId="77777777" w:rsidTr="12382DE0">
      <w:tc>
        <w:tcPr>
          <w:tcW w:w="4811" w:type="dxa"/>
        </w:tcPr>
        <w:p w14:paraId="160FCCE8" w14:textId="77777777" w:rsidR="009954F6" w:rsidRDefault="009954F6" w:rsidP="00434BF9">
          <w:pPr>
            <w:pStyle w:val="Header"/>
          </w:pPr>
          <w:r>
            <w:rPr>
              <w:noProof/>
            </w:rPr>
            <w:drawing>
              <wp:inline distT="0" distB="0" distL="0" distR="0" wp14:anchorId="386C83C4" wp14:editId="08C28385">
                <wp:extent cx="2743200" cy="466725"/>
                <wp:effectExtent l="0" t="0" r="0" b="9525"/>
                <wp:docPr id="2033999258" name="picture" descr="cid:image003.png@01D13BD8.1B2D3F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2" w:type="dxa"/>
          <w:vAlign w:val="center"/>
        </w:tcPr>
        <w:p w14:paraId="7734994C" w14:textId="77777777" w:rsidR="009954F6" w:rsidRPr="00434BF9" w:rsidRDefault="009954F6" w:rsidP="00384576">
          <w:pPr>
            <w:pStyle w:val="Header"/>
            <w:jc w:val="right"/>
            <w:rPr>
              <w:b/>
            </w:rPr>
          </w:pPr>
          <w:r>
            <w:rPr>
              <w:rFonts w:cs="Arial"/>
              <w:b/>
            </w:rPr>
            <w:t>Software and Solutions Technology</w:t>
          </w:r>
        </w:p>
      </w:tc>
    </w:tr>
  </w:tbl>
  <w:p w14:paraId="274B661B" w14:textId="77777777" w:rsidR="009954F6" w:rsidRPr="00434BF9" w:rsidRDefault="009954F6" w:rsidP="00434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287F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02001"/>
    <w:multiLevelType w:val="hybridMultilevel"/>
    <w:tmpl w:val="23968FC0"/>
    <w:lvl w:ilvl="0" w:tplc="8E7A8AD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30C2"/>
    <w:multiLevelType w:val="hybridMultilevel"/>
    <w:tmpl w:val="A1107324"/>
    <w:lvl w:ilvl="0" w:tplc="D610C8BA">
      <w:start w:val="1"/>
      <w:numFmt w:val="bullet"/>
      <w:pStyle w:val="SPIDescriptionBulletedTex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41147"/>
    <w:multiLevelType w:val="hybridMultilevel"/>
    <w:tmpl w:val="F120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6A5E"/>
    <w:multiLevelType w:val="hybridMultilevel"/>
    <w:tmpl w:val="677C6F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6D5530"/>
    <w:multiLevelType w:val="hybridMultilevel"/>
    <w:tmpl w:val="9F2027DE"/>
    <w:lvl w:ilvl="0" w:tplc="F9A4CC38">
      <w:start w:val="1"/>
      <w:numFmt w:val="decimal"/>
      <w:pStyle w:val="TableName"/>
      <w:lvlText w:val="Table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052D"/>
    <w:multiLevelType w:val="hybridMultilevel"/>
    <w:tmpl w:val="A028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B0093"/>
    <w:multiLevelType w:val="multilevel"/>
    <w:tmpl w:val="0C28BD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3540E6A"/>
    <w:multiLevelType w:val="hybridMultilevel"/>
    <w:tmpl w:val="30EC44F0"/>
    <w:lvl w:ilvl="0" w:tplc="1CAEB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EA8DA">
      <w:start w:val="1"/>
      <w:numFmt w:val="decimal"/>
      <w:lvlText w:val="%2."/>
      <w:lvlJc w:val="left"/>
      <w:pPr>
        <w:ind w:left="1440" w:hanging="360"/>
      </w:pPr>
    </w:lvl>
    <w:lvl w:ilvl="2" w:tplc="1FB83A66">
      <w:start w:val="1"/>
      <w:numFmt w:val="lowerRoman"/>
      <w:lvlText w:val="%3."/>
      <w:lvlJc w:val="right"/>
      <w:pPr>
        <w:ind w:left="2160" w:hanging="180"/>
      </w:pPr>
    </w:lvl>
    <w:lvl w:ilvl="3" w:tplc="A6FA4602">
      <w:start w:val="1"/>
      <w:numFmt w:val="decimal"/>
      <w:lvlText w:val="%4."/>
      <w:lvlJc w:val="left"/>
      <w:pPr>
        <w:ind w:left="2880" w:hanging="360"/>
      </w:pPr>
    </w:lvl>
    <w:lvl w:ilvl="4" w:tplc="3B26925A">
      <w:start w:val="1"/>
      <w:numFmt w:val="lowerLetter"/>
      <w:lvlText w:val="%5."/>
      <w:lvlJc w:val="left"/>
      <w:pPr>
        <w:ind w:left="3600" w:hanging="360"/>
      </w:pPr>
    </w:lvl>
    <w:lvl w:ilvl="5" w:tplc="26D4DC9E">
      <w:start w:val="1"/>
      <w:numFmt w:val="lowerRoman"/>
      <w:lvlText w:val="%6."/>
      <w:lvlJc w:val="right"/>
      <w:pPr>
        <w:ind w:left="4320" w:hanging="180"/>
      </w:pPr>
    </w:lvl>
    <w:lvl w:ilvl="6" w:tplc="2CC4A8BC">
      <w:start w:val="1"/>
      <w:numFmt w:val="decimal"/>
      <w:lvlText w:val="%7."/>
      <w:lvlJc w:val="left"/>
      <w:pPr>
        <w:ind w:left="5040" w:hanging="360"/>
      </w:pPr>
    </w:lvl>
    <w:lvl w:ilvl="7" w:tplc="C2EC4FEC">
      <w:start w:val="1"/>
      <w:numFmt w:val="lowerLetter"/>
      <w:lvlText w:val="%8."/>
      <w:lvlJc w:val="left"/>
      <w:pPr>
        <w:ind w:left="5760" w:hanging="360"/>
      </w:pPr>
    </w:lvl>
    <w:lvl w:ilvl="8" w:tplc="936AC8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A7C8C"/>
    <w:multiLevelType w:val="hybridMultilevel"/>
    <w:tmpl w:val="8F5083AA"/>
    <w:lvl w:ilvl="0" w:tplc="84AC2154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  <w:b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986847"/>
    <w:multiLevelType w:val="hybridMultilevel"/>
    <w:tmpl w:val="4C30533A"/>
    <w:lvl w:ilvl="0" w:tplc="6CBC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01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E1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4A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00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81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C5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6B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22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03F6A"/>
    <w:multiLevelType w:val="hybridMultilevel"/>
    <w:tmpl w:val="078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010F8"/>
    <w:multiLevelType w:val="hybridMultilevel"/>
    <w:tmpl w:val="4DE6B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DE3C77"/>
    <w:multiLevelType w:val="hybridMultilevel"/>
    <w:tmpl w:val="A60A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62B2E"/>
    <w:multiLevelType w:val="hybridMultilevel"/>
    <w:tmpl w:val="9482E34E"/>
    <w:lvl w:ilvl="0" w:tplc="E8C42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A3DF6"/>
    <w:multiLevelType w:val="hybridMultilevel"/>
    <w:tmpl w:val="B336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47A47"/>
    <w:multiLevelType w:val="hybridMultilevel"/>
    <w:tmpl w:val="1222F9E0"/>
    <w:lvl w:ilvl="0" w:tplc="990015C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65939"/>
    <w:multiLevelType w:val="hybridMultilevel"/>
    <w:tmpl w:val="60620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1091FDB"/>
    <w:multiLevelType w:val="hybridMultilevel"/>
    <w:tmpl w:val="A57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2F7A"/>
    <w:multiLevelType w:val="hybridMultilevel"/>
    <w:tmpl w:val="635A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9082C"/>
    <w:multiLevelType w:val="hybridMultilevel"/>
    <w:tmpl w:val="2320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D204A"/>
    <w:multiLevelType w:val="hybridMultilevel"/>
    <w:tmpl w:val="AEDA7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41699"/>
    <w:multiLevelType w:val="hybridMultilevel"/>
    <w:tmpl w:val="228A6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367183"/>
    <w:multiLevelType w:val="hybridMultilevel"/>
    <w:tmpl w:val="38DA51E0"/>
    <w:lvl w:ilvl="0" w:tplc="80387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575FE"/>
    <w:multiLevelType w:val="hybridMultilevel"/>
    <w:tmpl w:val="E7F6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C3626"/>
    <w:multiLevelType w:val="singleLevel"/>
    <w:tmpl w:val="6BA62490"/>
    <w:lvl w:ilvl="0">
      <w:start w:val="1"/>
      <w:numFmt w:val="decimal"/>
      <w:pStyle w:val="QualityRequirement"/>
      <w:lvlText w:val="QR%1. 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</w:abstractNum>
  <w:abstractNum w:abstractNumId="26" w15:restartNumberingAfterBreak="0">
    <w:nsid w:val="6BD93E61"/>
    <w:multiLevelType w:val="singleLevel"/>
    <w:tmpl w:val="46827790"/>
    <w:lvl w:ilvl="0">
      <w:start w:val="1"/>
      <w:numFmt w:val="decimal"/>
      <w:pStyle w:val="TestingRequirement"/>
      <w:lvlText w:val="TR%1. 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</w:abstractNum>
  <w:abstractNum w:abstractNumId="27" w15:restartNumberingAfterBreak="0">
    <w:nsid w:val="73501228"/>
    <w:multiLevelType w:val="hybridMultilevel"/>
    <w:tmpl w:val="8EFE2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36E06BA"/>
    <w:multiLevelType w:val="hybridMultilevel"/>
    <w:tmpl w:val="720CD2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38625B1"/>
    <w:multiLevelType w:val="hybridMultilevel"/>
    <w:tmpl w:val="81ECB212"/>
    <w:lvl w:ilvl="0" w:tplc="F7D6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4C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165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C7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AB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B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22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E7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A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05D0B"/>
    <w:multiLevelType w:val="hybridMultilevel"/>
    <w:tmpl w:val="51B89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92917"/>
    <w:multiLevelType w:val="singleLevel"/>
    <w:tmpl w:val="B1743BF8"/>
    <w:lvl w:ilvl="0">
      <w:start w:val="1"/>
      <w:numFmt w:val="decimal"/>
      <w:pStyle w:val="FunctionalRequirement"/>
      <w:lvlText w:val="FR%1. 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</w:abstractNum>
  <w:abstractNum w:abstractNumId="32" w15:restartNumberingAfterBreak="0">
    <w:nsid w:val="7AEC02A5"/>
    <w:multiLevelType w:val="multilevel"/>
    <w:tmpl w:val="77FC9DE4"/>
    <w:lvl w:ilvl="0">
      <w:start w:val="1"/>
      <w:numFmt w:val="upperLetter"/>
      <w:pStyle w:val="AppendixHeader"/>
      <w:lvlText w:val="Appendix %1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7FBE658E"/>
    <w:multiLevelType w:val="hybridMultilevel"/>
    <w:tmpl w:val="8506D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9"/>
  </w:num>
  <w:num w:numId="4">
    <w:abstractNumId w:val="7"/>
  </w:num>
  <w:num w:numId="5">
    <w:abstractNumId w:val="0"/>
  </w:num>
  <w:num w:numId="6">
    <w:abstractNumId w:val="26"/>
  </w:num>
  <w:num w:numId="7">
    <w:abstractNumId w:val="32"/>
  </w:num>
  <w:num w:numId="8">
    <w:abstractNumId w:val="25"/>
  </w:num>
  <w:num w:numId="9">
    <w:abstractNumId w:val="31"/>
  </w:num>
  <w:num w:numId="10">
    <w:abstractNumId w:val="2"/>
  </w:num>
  <w:num w:numId="11">
    <w:abstractNumId w:val="5"/>
  </w:num>
  <w:num w:numId="12">
    <w:abstractNumId w:val="27"/>
  </w:num>
  <w:num w:numId="13">
    <w:abstractNumId w:val="4"/>
  </w:num>
  <w:num w:numId="14">
    <w:abstractNumId w:val="14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28"/>
  </w:num>
  <w:num w:numId="20">
    <w:abstractNumId w:val="9"/>
  </w:num>
  <w:num w:numId="21">
    <w:abstractNumId w:val="22"/>
  </w:num>
  <w:num w:numId="22">
    <w:abstractNumId w:val="12"/>
  </w:num>
  <w:num w:numId="23">
    <w:abstractNumId w:val="11"/>
  </w:num>
  <w:num w:numId="24">
    <w:abstractNumId w:val="20"/>
  </w:num>
  <w:num w:numId="25">
    <w:abstractNumId w:val="3"/>
  </w:num>
  <w:num w:numId="26">
    <w:abstractNumId w:val="13"/>
  </w:num>
  <w:num w:numId="27">
    <w:abstractNumId w:val="18"/>
  </w:num>
  <w:num w:numId="28">
    <w:abstractNumId w:val="7"/>
  </w:num>
  <w:num w:numId="29">
    <w:abstractNumId w:val="23"/>
  </w:num>
  <w:num w:numId="30">
    <w:abstractNumId w:val="16"/>
  </w:num>
  <w:num w:numId="31">
    <w:abstractNumId w:val="21"/>
  </w:num>
  <w:num w:numId="32">
    <w:abstractNumId w:val="7"/>
  </w:num>
  <w:num w:numId="33">
    <w:abstractNumId w:val="6"/>
  </w:num>
  <w:num w:numId="34">
    <w:abstractNumId w:val="30"/>
  </w:num>
  <w:num w:numId="35">
    <w:abstractNumId w:val="33"/>
  </w:num>
  <w:num w:numId="3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0" w:nlCheck="1" w:checkStyle="1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A1"/>
    <w:rsid w:val="0000094F"/>
    <w:rsid w:val="00001769"/>
    <w:rsid w:val="000031C2"/>
    <w:rsid w:val="00003E23"/>
    <w:rsid w:val="00005F69"/>
    <w:rsid w:val="000067B9"/>
    <w:rsid w:val="000077F8"/>
    <w:rsid w:val="00010485"/>
    <w:rsid w:val="00011592"/>
    <w:rsid w:val="00012E3D"/>
    <w:rsid w:val="00012ED3"/>
    <w:rsid w:val="00014D4D"/>
    <w:rsid w:val="00015B42"/>
    <w:rsid w:val="000241D7"/>
    <w:rsid w:val="000242AC"/>
    <w:rsid w:val="00024713"/>
    <w:rsid w:val="00024ED4"/>
    <w:rsid w:val="000266DB"/>
    <w:rsid w:val="00027050"/>
    <w:rsid w:val="000273DE"/>
    <w:rsid w:val="000275F1"/>
    <w:rsid w:val="0003186F"/>
    <w:rsid w:val="00031DA2"/>
    <w:rsid w:val="00032940"/>
    <w:rsid w:val="00034DD2"/>
    <w:rsid w:val="000360F9"/>
    <w:rsid w:val="00036B58"/>
    <w:rsid w:val="00036EC0"/>
    <w:rsid w:val="00041427"/>
    <w:rsid w:val="000452D2"/>
    <w:rsid w:val="00047FAA"/>
    <w:rsid w:val="00050E2F"/>
    <w:rsid w:val="00051AC8"/>
    <w:rsid w:val="000534BF"/>
    <w:rsid w:val="000535B7"/>
    <w:rsid w:val="00053CB8"/>
    <w:rsid w:val="000544E0"/>
    <w:rsid w:val="000548C7"/>
    <w:rsid w:val="000556C2"/>
    <w:rsid w:val="000601F5"/>
    <w:rsid w:val="00064721"/>
    <w:rsid w:val="00065562"/>
    <w:rsid w:val="0006621B"/>
    <w:rsid w:val="0006750A"/>
    <w:rsid w:val="00067841"/>
    <w:rsid w:val="00067D4A"/>
    <w:rsid w:val="00070008"/>
    <w:rsid w:val="000738B8"/>
    <w:rsid w:val="00074B17"/>
    <w:rsid w:val="00075F49"/>
    <w:rsid w:val="00076B46"/>
    <w:rsid w:val="000844F9"/>
    <w:rsid w:val="00084A8E"/>
    <w:rsid w:val="00086867"/>
    <w:rsid w:val="00087CAE"/>
    <w:rsid w:val="00091596"/>
    <w:rsid w:val="000919E4"/>
    <w:rsid w:val="00094457"/>
    <w:rsid w:val="000958D5"/>
    <w:rsid w:val="00095DEB"/>
    <w:rsid w:val="00095FCB"/>
    <w:rsid w:val="000962E9"/>
    <w:rsid w:val="0009741E"/>
    <w:rsid w:val="00097E72"/>
    <w:rsid w:val="000A019B"/>
    <w:rsid w:val="000A0546"/>
    <w:rsid w:val="000A0547"/>
    <w:rsid w:val="000A0650"/>
    <w:rsid w:val="000A3006"/>
    <w:rsid w:val="000A7D18"/>
    <w:rsid w:val="000B142C"/>
    <w:rsid w:val="000C0537"/>
    <w:rsid w:val="000C05B8"/>
    <w:rsid w:val="000C1F61"/>
    <w:rsid w:val="000C20EF"/>
    <w:rsid w:val="000C4875"/>
    <w:rsid w:val="000C522B"/>
    <w:rsid w:val="000C5F27"/>
    <w:rsid w:val="000D0E99"/>
    <w:rsid w:val="000D36CE"/>
    <w:rsid w:val="000D4B8A"/>
    <w:rsid w:val="000D4CD7"/>
    <w:rsid w:val="000D4F79"/>
    <w:rsid w:val="000E1B69"/>
    <w:rsid w:val="000E3734"/>
    <w:rsid w:val="000E404B"/>
    <w:rsid w:val="000E4747"/>
    <w:rsid w:val="000E55C4"/>
    <w:rsid w:val="000F1BD0"/>
    <w:rsid w:val="000F39E7"/>
    <w:rsid w:val="000F4040"/>
    <w:rsid w:val="000F5209"/>
    <w:rsid w:val="000F57EB"/>
    <w:rsid w:val="000F7A56"/>
    <w:rsid w:val="001007EC"/>
    <w:rsid w:val="0010120A"/>
    <w:rsid w:val="00101E8D"/>
    <w:rsid w:val="00102143"/>
    <w:rsid w:val="00107263"/>
    <w:rsid w:val="00110F54"/>
    <w:rsid w:val="001122D4"/>
    <w:rsid w:val="00112F18"/>
    <w:rsid w:val="00113E2D"/>
    <w:rsid w:val="00115EC8"/>
    <w:rsid w:val="001169A2"/>
    <w:rsid w:val="001204A0"/>
    <w:rsid w:val="0012178C"/>
    <w:rsid w:val="001240D7"/>
    <w:rsid w:val="001255A0"/>
    <w:rsid w:val="0012787E"/>
    <w:rsid w:val="001300C8"/>
    <w:rsid w:val="00133A87"/>
    <w:rsid w:val="00135E44"/>
    <w:rsid w:val="00137CED"/>
    <w:rsid w:val="00140C5C"/>
    <w:rsid w:val="00142DDA"/>
    <w:rsid w:val="00143766"/>
    <w:rsid w:val="001466E8"/>
    <w:rsid w:val="001517AF"/>
    <w:rsid w:val="00152127"/>
    <w:rsid w:val="00153C58"/>
    <w:rsid w:val="00155080"/>
    <w:rsid w:val="001575A6"/>
    <w:rsid w:val="00160FE8"/>
    <w:rsid w:val="00161B35"/>
    <w:rsid w:val="0016315A"/>
    <w:rsid w:val="00167283"/>
    <w:rsid w:val="00170BB8"/>
    <w:rsid w:val="00172C2B"/>
    <w:rsid w:val="00175BE8"/>
    <w:rsid w:val="0017793B"/>
    <w:rsid w:val="00180391"/>
    <w:rsid w:val="0018048B"/>
    <w:rsid w:val="00182FFE"/>
    <w:rsid w:val="0018312A"/>
    <w:rsid w:val="00186EB6"/>
    <w:rsid w:val="00187807"/>
    <w:rsid w:val="0019101D"/>
    <w:rsid w:val="00192051"/>
    <w:rsid w:val="0019331E"/>
    <w:rsid w:val="00194342"/>
    <w:rsid w:val="001964BB"/>
    <w:rsid w:val="00197502"/>
    <w:rsid w:val="001A062C"/>
    <w:rsid w:val="001A224A"/>
    <w:rsid w:val="001A4073"/>
    <w:rsid w:val="001A5063"/>
    <w:rsid w:val="001A5A5A"/>
    <w:rsid w:val="001A5AD2"/>
    <w:rsid w:val="001A7EC2"/>
    <w:rsid w:val="001B0C3A"/>
    <w:rsid w:val="001B2B0F"/>
    <w:rsid w:val="001B30E9"/>
    <w:rsid w:val="001B590C"/>
    <w:rsid w:val="001B62A1"/>
    <w:rsid w:val="001B63CE"/>
    <w:rsid w:val="001B693C"/>
    <w:rsid w:val="001B6ED6"/>
    <w:rsid w:val="001B76CC"/>
    <w:rsid w:val="001C19DD"/>
    <w:rsid w:val="001C2FD3"/>
    <w:rsid w:val="001C4C77"/>
    <w:rsid w:val="001C4F7D"/>
    <w:rsid w:val="001C60BB"/>
    <w:rsid w:val="001C69FF"/>
    <w:rsid w:val="001C6CDA"/>
    <w:rsid w:val="001C7C0C"/>
    <w:rsid w:val="001D0661"/>
    <w:rsid w:val="001D1464"/>
    <w:rsid w:val="001D165C"/>
    <w:rsid w:val="001D1979"/>
    <w:rsid w:val="001D40B9"/>
    <w:rsid w:val="001D4216"/>
    <w:rsid w:val="001D54C1"/>
    <w:rsid w:val="001D61E7"/>
    <w:rsid w:val="001D6EF7"/>
    <w:rsid w:val="001D79FE"/>
    <w:rsid w:val="001E200D"/>
    <w:rsid w:val="001E49B5"/>
    <w:rsid w:val="001F0489"/>
    <w:rsid w:val="001F12C9"/>
    <w:rsid w:val="001F1669"/>
    <w:rsid w:val="001F204A"/>
    <w:rsid w:val="001F352F"/>
    <w:rsid w:val="001F4744"/>
    <w:rsid w:val="001F4F73"/>
    <w:rsid w:val="001F751D"/>
    <w:rsid w:val="0020046D"/>
    <w:rsid w:val="00201DFD"/>
    <w:rsid w:val="00202928"/>
    <w:rsid w:val="00204417"/>
    <w:rsid w:val="00204431"/>
    <w:rsid w:val="002072A7"/>
    <w:rsid w:val="0020735F"/>
    <w:rsid w:val="002076C3"/>
    <w:rsid w:val="00210081"/>
    <w:rsid w:val="0021195E"/>
    <w:rsid w:val="00214B2C"/>
    <w:rsid w:val="00214D2A"/>
    <w:rsid w:val="002163FF"/>
    <w:rsid w:val="002164CA"/>
    <w:rsid w:val="00217763"/>
    <w:rsid w:val="0022495D"/>
    <w:rsid w:val="00225E9F"/>
    <w:rsid w:val="002300E8"/>
    <w:rsid w:val="00230C84"/>
    <w:rsid w:val="00232E4D"/>
    <w:rsid w:val="002338BE"/>
    <w:rsid w:val="00233C32"/>
    <w:rsid w:val="002353B2"/>
    <w:rsid w:val="00235C7A"/>
    <w:rsid w:val="0023636F"/>
    <w:rsid w:val="00236B50"/>
    <w:rsid w:val="0023795C"/>
    <w:rsid w:val="00240E5C"/>
    <w:rsid w:val="002426CC"/>
    <w:rsid w:val="00243CEC"/>
    <w:rsid w:val="00243EB3"/>
    <w:rsid w:val="0024412E"/>
    <w:rsid w:val="002441E8"/>
    <w:rsid w:val="002443C4"/>
    <w:rsid w:val="00244F75"/>
    <w:rsid w:val="00245B4D"/>
    <w:rsid w:val="002467D6"/>
    <w:rsid w:val="002474DE"/>
    <w:rsid w:val="00247618"/>
    <w:rsid w:val="00251074"/>
    <w:rsid w:val="00251DD0"/>
    <w:rsid w:val="00252629"/>
    <w:rsid w:val="00252F3C"/>
    <w:rsid w:val="00253D6A"/>
    <w:rsid w:val="0025472E"/>
    <w:rsid w:val="00254741"/>
    <w:rsid w:val="002551A8"/>
    <w:rsid w:val="002566EC"/>
    <w:rsid w:val="00257B36"/>
    <w:rsid w:val="00262520"/>
    <w:rsid w:val="002653BB"/>
    <w:rsid w:val="002657A7"/>
    <w:rsid w:val="00271689"/>
    <w:rsid w:val="00273662"/>
    <w:rsid w:val="00275172"/>
    <w:rsid w:val="00276669"/>
    <w:rsid w:val="002800C5"/>
    <w:rsid w:val="00281C07"/>
    <w:rsid w:val="00281C7B"/>
    <w:rsid w:val="00282446"/>
    <w:rsid w:val="00282AD5"/>
    <w:rsid w:val="00283758"/>
    <w:rsid w:val="00284542"/>
    <w:rsid w:val="002853DF"/>
    <w:rsid w:val="0028571C"/>
    <w:rsid w:val="00285B17"/>
    <w:rsid w:val="002865A4"/>
    <w:rsid w:val="00290E7B"/>
    <w:rsid w:val="00291099"/>
    <w:rsid w:val="00294758"/>
    <w:rsid w:val="00294775"/>
    <w:rsid w:val="002959BC"/>
    <w:rsid w:val="002968A6"/>
    <w:rsid w:val="00296C12"/>
    <w:rsid w:val="00296C56"/>
    <w:rsid w:val="00296E78"/>
    <w:rsid w:val="002A2B32"/>
    <w:rsid w:val="002A2CF8"/>
    <w:rsid w:val="002A3301"/>
    <w:rsid w:val="002A361D"/>
    <w:rsid w:val="002B25AA"/>
    <w:rsid w:val="002B5C90"/>
    <w:rsid w:val="002B61BC"/>
    <w:rsid w:val="002B781E"/>
    <w:rsid w:val="002C0042"/>
    <w:rsid w:val="002C16C7"/>
    <w:rsid w:val="002C5727"/>
    <w:rsid w:val="002C66E3"/>
    <w:rsid w:val="002C771E"/>
    <w:rsid w:val="002D0303"/>
    <w:rsid w:val="002D2C2E"/>
    <w:rsid w:val="002D3425"/>
    <w:rsid w:val="002D3553"/>
    <w:rsid w:val="002D46A9"/>
    <w:rsid w:val="002D5D8C"/>
    <w:rsid w:val="002D6F34"/>
    <w:rsid w:val="002E04F1"/>
    <w:rsid w:val="002E2E34"/>
    <w:rsid w:val="002E38FD"/>
    <w:rsid w:val="002E540D"/>
    <w:rsid w:val="002E6411"/>
    <w:rsid w:val="002E6E45"/>
    <w:rsid w:val="002E6F0D"/>
    <w:rsid w:val="002F28A9"/>
    <w:rsid w:val="002F2BA3"/>
    <w:rsid w:val="002F5F94"/>
    <w:rsid w:val="002F6E2A"/>
    <w:rsid w:val="003001C1"/>
    <w:rsid w:val="00304E58"/>
    <w:rsid w:val="0031010F"/>
    <w:rsid w:val="00314047"/>
    <w:rsid w:val="0031714C"/>
    <w:rsid w:val="00317A43"/>
    <w:rsid w:val="00320A4D"/>
    <w:rsid w:val="003217F4"/>
    <w:rsid w:val="00322A01"/>
    <w:rsid w:val="00323CEC"/>
    <w:rsid w:val="003241BA"/>
    <w:rsid w:val="0033070C"/>
    <w:rsid w:val="003311D4"/>
    <w:rsid w:val="003322A4"/>
    <w:rsid w:val="00333A0D"/>
    <w:rsid w:val="00336B7C"/>
    <w:rsid w:val="00337B48"/>
    <w:rsid w:val="00345AE5"/>
    <w:rsid w:val="003462D2"/>
    <w:rsid w:val="003518BB"/>
    <w:rsid w:val="00353E50"/>
    <w:rsid w:val="00354D53"/>
    <w:rsid w:val="00356A10"/>
    <w:rsid w:val="003601DC"/>
    <w:rsid w:val="0036023E"/>
    <w:rsid w:val="0036127F"/>
    <w:rsid w:val="0036155F"/>
    <w:rsid w:val="0036391D"/>
    <w:rsid w:val="00364C09"/>
    <w:rsid w:val="00365EEA"/>
    <w:rsid w:val="0036655D"/>
    <w:rsid w:val="00367040"/>
    <w:rsid w:val="00367B7F"/>
    <w:rsid w:val="00367D76"/>
    <w:rsid w:val="00370089"/>
    <w:rsid w:val="0037114E"/>
    <w:rsid w:val="00371ADD"/>
    <w:rsid w:val="0037223F"/>
    <w:rsid w:val="0037294B"/>
    <w:rsid w:val="003752D6"/>
    <w:rsid w:val="00375AFE"/>
    <w:rsid w:val="00376BC4"/>
    <w:rsid w:val="003777B9"/>
    <w:rsid w:val="00383201"/>
    <w:rsid w:val="0038339B"/>
    <w:rsid w:val="00383436"/>
    <w:rsid w:val="003843C8"/>
    <w:rsid w:val="00384576"/>
    <w:rsid w:val="003859C6"/>
    <w:rsid w:val="00385AA5"/>
    <w:rsid w:val="00390FBE"/>
    <w:rsid w:val="00393C26"/>
    <w:rsid w:val="00396BA7"/>
    <w:rsid w:val="003A1B9A"/>
    <w:rsid w:val="003A1FC5"/>
    <w:rsid w:val="003A2482"/>
    <w:rsid w:val="003A51D9"/>
    <w:rsid w:val="003A54B5"/>
    <w:rsid w:val="003A54C6"/>
    <w:rsid w:val="003A68A7"/>
    <w:rsid w:val="003A68B5"/>
    <w:rsid w:val="003A6B07"/>
    <w:rsid w:val="003A736E"/>
    <w:rsid w:val="003B17BB"/>
    <w:rsid w:val="003B4092"/>
    <w:rsid w:val="003B4F23"/>
    <w:rsid w:val="003B5BE1"/>
    <w:rsid w:val="003C11C0"/>
    <w:rsid w:val="003C1545"/>
    <w:rsid w:val="003C1657"/>
    <w:rsid w:val="003C166F"/>
    <w:rsid w:val="003C476E"/>
    <w:rsid w:val="003C4C89"/>
    <w:rsid w:val="003C7209"/>
    <w:rsid w:val="003C761C"/>
    <w:rsid w:val="003D4AC2"/>
    <w:rsid w:val="003D5F31"/>
    <w:rsid w:val="003D6BAE"/>
    <w:rsid w:val="003E3BDC"/>
    <w:rsid w:val="003E7735"/>
    <w:rsid w:val="003E7D3F"/>
    <w:rsid w:val="003F2CBB"/>
    <w:rsid w:val="003F5E11"/>
    <w:rsid w:val="003F69BA"/>
    <w:rsid w:val="003F7A5B"/>
    <w:rsid w:val="0040006E"/>
    <w:rsid w:val="00401427"/>
    <w:rsid w:val="00402054"/>
    <w:rsid w:val="00403FA8"/>
    <w:rsid w:val="00410223"/>
    <w:rsid w:val="00412B29"/>
    <w:rsid w:val="00420483"/>
    <w:rsid w:val="004209D0"/>
    <w:rsid w:val="00420B8A"/>
    <w:rsid w:val="00425AEA"/>
    <w:rsid w:val="00426B20"/>
    <w:rsid w:val="004315DA"/>
    <w:rsid w:val="00431646"/>
    <w:rsid w:val="00431B59"/>
    <w:rsid w:val="0043257A"/>
    <w:rsid w:val="00434BF9"/>
    <w:rsid w:val="00435404"/>
    <w:rsid w:val="00435474"/>
    <w:rsid w:val="00435953"/>
    <w:rsid w:val="004359B9"/>
    <w:rsid w:val="004367B3"/>
    <w:rsid w:val="00437FD4"/>
    <w:rsid w:val="00440DFC"/>
    <w:rsid w:val="00441B22"/>
    <w:rsid w:val="00443142"/>
    <w:rsid w:val="00443C08"/>
    <w:rsid w:val="00443E26"/>
    <w:rsid w:val="00444F4F"/>
    <w:rsid w:val="0044504C"/>
    <w:rsid w:val="00445DA8"/>
    <w:rsid w:val="00447E1E"/>
    <w:rsid w:val="00452338"/>
    <w:rsid w:val="00452A4C"/>
    <w:rsid w:val="0045324C"/>
    <w:rsid w:val="0045465E"/>
    <w:rsid w:val="0045474C"/>
    <w:rsid w:val="004561E2"/>
    <w:rsid w:val="00457A12"/>
    <w:rsid w:val="004603F6"/>
    <w:rsid w:val="00462C78"/>
    <w:rsid w:val="004646B7"/>
    <w:rsid w:val="004704FB"/>
    <w:rsid w:val="00471817"/>
    <w:rsid w:val="00471CCC"/>
    <w:rsid w:val="00472A26"/>
    <w:rsid w:val="00472FB6"/>
    <w:rsid w:val="0047448D"/>
    <w:rsid w:val="0047518B"/>
    <w:rsid w:val="00475842"/>
    <w:rsid w:val="0047799D"/>
    <w:rsid w:val="00477C85"/>
    <w:rsid w:val="00477F7C"/>
    <w:rsid w:val="004803E0"/>
    <w:rsid w:val="00481451"/>
    <w:rsid w:val="00483F57"/>
    <w:rsid w:val="004867D1"/>
    <w:rsid w:val="004876FA"/>
    <w:rsid w:val="00487A94"/>
    <w:rsid w:val="0049390E"/>
    <w:rsid w:val="004949AD"/>
    <w:rsid w:val="004959A0"/>
    <w:rsid w:val="00497180"/>
    <w:rsid w:val="0049774C"/>
    <w:rsid w:val="004A0540"/>
    <w:rsid w:val="004A0881"/>
    <w:rsid w:val="004A2B5E"/>
    <w:rsid w:val="004A2E16"/>
    <w:rsid w:val="004A610C"/>
    <w:rsid w:val="004A7000"/>
    <w:rsid w:val="004B18C4"/>
    <w:rsid w:val="004B1C5A"/>
    <w:rsid w:val="004B1ED3"/>
    <w:rsid w:val="004B4533"/>
    <w:rsid w:val="004B5228"/>
    <w:rsid w:val="004B65E6"/>
    <w:rsid w:val="004B672F"/>
    <w:rsid w:val="004B784E"/>
    <w:rsid w:val="004C074A"/>
    <w:rsid w:val="004C4B54"/>
    <w:rsid w:val="004C5504"/>
    <w:rsid w:val="004C5786"/>
    <w:rsid w:val="004C6345"/>
    <w:rsid w:val="004C63D2"/>
    <w:rsid w:val="004D0021"/>
    <w:rsid w:val="004D24FE"/>
    <w:rsid w:val="004D4427"/>
    <w:rsid w:val="004D46C6"/>
    <w:rsid w:val="004E0046"/>
    <w:rsid w:val="004E0B5C"/>
    <w:rsid w:val="004E2592"/>
    <w:rsid w:val="004E4790"/>
    <w:rsid w:val="004E6BED"/>
    <w:rsid w:val="004E7158"/>
    <w:rsid w:val="004F1F22"/>
    <w:rsid w:val="004F34E3"/>
    <w:rsid w:val="004F48F7"/>
    <w:rsid w:val="004F498B"/>
    <w:rsid w:val="004F49D9"/>
    <w:rsid w:val="004F6BA5"/>
    <w:rsid w:val="0050029C"/>
    <w:rsid w:val="005031DC"/>
    <w:rsid w:val="005062AD"/>
    <w:rsid w:val="00507A72"/>
    <w:rsid w:val="00510C51"/>
    <w:rsid w:val="00513818"/>
    <w:rsid w:val="00513985"/>
    <w:rsid w:val="0051461A"/>
    <w:rsid w:val="00515206"/>
    <w:rsid w:val="005154E4"/>
    <w:rsid w:val="005155E1"/>
    <w:rsid w:val="00516B91"/>
    <w:rsid w:val="00520529"/>
    <w:rsid w:val="00521117"/>
    <w:rsid w:val="00522D8C"/>
    <w:rsid w:val="0052356B"/>
    <w:rsid w:val="005266B9"/>
    <w:rsid w:val="00526ACA"/>
    <w:rsid w:val="005300A8"/>
    <w:rsid w:val="00533533"/>
    <w:rsid w:val="00534036"/>
    <w:rsid w:val="0053483B"/>
    <w:rsid w:val="00535B93"/>
    <w:rsid w:val="00536C1D"/>
    <w:rsid w:val="00537A7B"/>
    <w:rsid w:val="00541527"/>
    <w:rsid w:val="00542597"/>
    <w:rsid w:val="00545979"/>
    <w:rsid w:val="00546767"/>
    <w:rsid w:val="00547D1D"/>
    <w:rsid w:val="00547FA9"/>
    <w:rsid w:val="00550B79"/>
    <w:rsid w:val="005529F3"/>
    <w:rsid w:val="00556B8A"/>
    <w:rsid w:val="00556BF6"/>
    <w:rsid w:val="00556DB2"/>
    <w:rsid w:val="00557912"/>
    <w:rsid w:val="005615D7"/>
    <w:rsid w:val="005615E4"/>
    <w:rsid w:val="00561E3C"/>
    <w:rsid w:val="005710F7"/>
    <w:rsid w:val="00571F12"/>
    <w:rsid w:val="005722F9"/>
    <w:rsid w:val="005728D4"/>
    <w:rsid w:val="005738A1"/>
    <w:rsid w:val="00574324"/>
    <w:rsid w:val="00577CCE"/>
    <w:rsid w:val="00577D1E"/>
    <w:rsid w:val="00577F4D"/>
    <w:rsid w:val="00580B60"/>
    <w:rsid w:val="00581330"/>
    <w:rsid w:val="0058216B"/>
    <w:rsid w:val="00582EB4"/>
    <w:rsid w:val="0058647A"/>
    <w:rsid w:val="0058658A"/>
    <w:rsid w:val="00587A6C"/>
    <w:rsid w:val="00590950"/>
    <w:rsid w:val="005924C7"/>
    <w:rsid w:val="00592D3B"/>
    <w:rsid w:val="005937E0"/>
    <w:rsid w:val="00596E90"/>
    <w:rsid w:val="005A01EF"/>
    <w:rsid w:val="005A0BC5"/>
    <w:rsid w:val="005A0BDE"/>
    <w:rsid w:val="005A0DB9"/>
    <w:rsid w:val="005A1038"/>
    <w:rsid w:val="005A1CDE"/>
    <w:rsid w:val="005A24FB"/>
    <w:rsid w:val="005A34BB"/>
    <w:rsid w:val="005A45CE"/>
    <w:rsid w:val="005A543F"/>
    <w:rsid w:val="005A752A"/>
    <w:rsid w:val="005A7DAC"/>
    <w:rsid w:val="005B0519"/>
    <w:rsid w:val="005B0E00"/>
    <w:rsid w:val="005B150A"/>
    <w:rsid w:val="005B1D0F"/>
    <w:rsid w:val="005B1F71"/>
    <w:rsid w:val="005B260D"/>
    <w:rsid w:val="005B45A0"/>
    <w:rsid w:val="005B7919"/>
    <w:rsid w:val="005B7CF8"/>
    <w:rsid w:val="005B7E53"/>
    <w:rsid w:val="005C29D6"/>
    <w:rsid w:val="005C3263"/>
    <w:rsid w:val="005C347E"/>
    <w:rsid w:val="005C5283"/>
    <w:rsid w:val="005C700C"/>
    <w:rsid w:val="005D0D65"/>
    <w:rsid w:val="005D1F3E"/>
    <w:rsid w:val="005D2242"/>
    <w:rsid w:val="005D384D"/>
    <w:rsid w:val="005D3B3D"/>
    <w:rsid w:val="005D3D66"/>
    <w:rsid w:val="005D758D"/>
    <w:rsid w:val="005E07AF"/>
    <w:rsid w:val="005E1F1F"/>
    <w:rsid w:val="005E2D11"/>
    <w:rsid w:val="005E2F49"/>
    <w:rsid w:val="005E59A0"/>
    <w:rsid w:val="005E629C"/>
    <w:rsid w:val="005E6736"/>
    <w:rsid w:val="005E6C2B"/>
    <w:rsid w:val="005F01B8"/>
    <w:rsid w:val="005F14E2"/>
    <w:rsid w:val="005F2F57"/>
    <w:rsid w:val="005F614A"/>
    <w:rsid w:val="005F666E"/>
    <w:rsid w:val="005F70B7"/>
    <w:rsid w:val="005F7B71"/>
    <w:rsid w:val="006022E1"/>
    <w:rsid w:val="0060494D"/>
    <w:rsid w:val="00605659"/>
    <w:rsid w:val="00606EF7"/>
    <w:rsid w:val="00610410"/>
    <w:rsid w:val="00611719"/>
    <w:rsid w:val="00612B23"/>
    <w:rsid w:val="00613B0C"/>
    <w:rsid w:val="00613F4F"/>
    <w:rsid w:val="0061457E"/>
    <w:rsid w:val="00614A1D"/>
    <w:rsid w:val="006151CB"/>
    <w:rsid w:val="00616769"/>
    <w:rsid w:val="00617C70"/>
    <w:rsid w:val="006204F3"/>
    <w:rsid w:val="006205CE"/>
    <w:rsid w:val="00621400"/>
    <w:rsid w:val="00624025"/>
    <w:rsid w:val="00624CA2"/>
    <w:rsid w:val="00625020"/>
    <w:rsid w:val="006308E6"/>
    <w:rsid w:val="00632037"/>
    <w:rsid w:val="00634747"/>
    <w:rsid w:val="00643F30"/>
    <w:rsid w:val="00644B5B"/>
    <w:rsid w:val="00644C99"/>
    <w:rsid w:val="00646427"/>
    <w:rsid w:val="00650E6E"/>
    <w:rsid w:val="00652925"/>
    <w:rsid w:val="00653B56"/>
    <w:rsid w:val="006567D8"/>
    <w:rsid w:val="00657C9F"/>
    <w:rsid w:val="00660630"/>
    <w:rsid w:val="00661764"/>
    <w:rsid w:val="00662537"/>
    <w:rsid w:val="00662DC1"/>
    <w:rsid w:val="0066569D"/>
    <w:rsid w:val="0066649C"/>
    <w:rsid w:val="00667FCD"/>
    <w:rsid w:val="00670074"/>
    <w:rsid w:val="006719A4"/>
    <w:rsid w:val="00672836"/>
    <w:rsid w:val="006751A2"/>
    <w:rsid w:val="00677B0F"/>
    <w:rsid w:val="00680276"/>
    <w:rsid w:val="0068062F"/>
    <w:rsid w:val="006820F2"/>
    <w:rsid w:val="0068265F"/>
    <w:rsid w:val="00683134"/>
    <w:rsid w:val="006838E5"/>
    <w:rsid w:val="00684008"/>
    <w:rsid w:val="006843CF"/>
    <w:rsid w:val="0068465F"/>
    <w:rsid w:val="00686926"/>
    <w:rsid w:val="00686E25"/>
    <w:rsid w:val="00690233"/>
    <w:rsid w:val="006902AE"/>
    <w:rsid w:val="00690C38"/>
    <w:rsid w:val="006924C3"/>
    <w:rsid w:val="00692BD1"/>
    <w:rsid w:val="00694058"/>
    <w:rsid w:val="00695B05"/>
    <w:rsid w:val="00695FC1"/>
    <w:rsid w:val="006A406D"/>
    <w:rsid w:val="006A521E"/>
    <w:rsid w:val="006A65DE"/>
    <w:rsid w:val="006B13EE"/>
    <w:rsid w:val="006B1AB7"/>
    <w:rsid w:val="006B2D96"/>
    <w:rsid w:val="006B47CE"/>
    <w:rsid w:val="006B4FE4"/>
    <w:rsid w:val="006B55BF"/>
    <w:rsid w:val="006B56EE"/>
    <w:rsid w:val="006B595E"/>
    <w:rsid w:val="006B7191"/>
    <w:rsid w:val="006C1CAC"/>
    <w:rsid w:val="006C221B"/>
    <w:rsid w:val="006C24CA"/>
    <w:rsid w:val="006C7F8A"/>
    <w:rsid w:val="006D080F"/>
    <w:rsid w:val="006D16C3"/>
    <w:rsid w:val="006D183A"/>
    <w:rsid w:val="006D2131"/>
    <w:rsid w:val="006D27E6"/>
    <w:rsid w:val="006D3076"/>
    <w:rsid w:val="006D6424"/>
    <w:rsid w:val="006D74E1"/>
    <w:rsid w:val="006E00D8"/>
    <w:rsid w:val="006E0207"/>
    <w:rsid w:val="006E2512"/>
    <w:rsid w:val="006E3333"/>
    <w:rsid w:val="006F0E44"/>
    <w:rsid w:val="006F3314"/>
    <w:rsid w:val="006F3390"/>
    <w:rsid w:val="006F3415"/>
    <w:rsid w:val="006F3577"/>
    <w:rsid w:val="006F3640"/>
    <w:rsid w:val="006F372D"/>
    <w:rsid w:val="006F4A70"/>
    <w:rsid w:val="006F4C34"/>
    <w:rsid w:val="006F5015"/>
    <w:rsid w:val="006F7F50"/>
    <w:rsid w:val="00700A3C"/>
    <w:rsid w:val="0070379F"/>
    <w:rsid w:val="007055B9"/>
    <w:rsid w:val="0070728E"/>
    <w:rsid w:val="00707E5F"/>
    <w:rsid w:val="00710551"/>
    <w:rsid w:val="00710623"/>
    <w:rsid w:val="00712042"/>
    <w:rsid w:val="007137CB"/>
    <w:rsid w:val="00713D4F"/>
    <w:rsid w:val="00713E74"/>
    <w:rsid w:val="00716C70"/>
    <w:rsid w:val="00716F4A"/>
    <w:rsid w:val="00717683"/>
    <w:rsid w:val="00722882"/>
    <w:rsid w:val="007237FA"/>
    <w:rsid w:val="00723A44"/>
    <w:rsid w:val="00724839"/>
    <w:rsid w:val="00724D18"/>
    <w:rsid w:val="00727CDA"/>
    <w:rsid w:val="00731923"/>
    <w:rsid w:val="0073327B"/>
    <w:rsid w:val="007332BE"/>
    <w:rsid w:val="007335B3"/>
    <w:rsid w:val="00734832"/>
    <w:rsid w:val="00735174"/>
    <w:rsid w:val="00736A1C"/>
    <w:rsid w:val="00737333"/>
    <w:rsid w:val="00743B81"/>
    <w:rsid w:val="00744595"/>
    <w:rsid w:val="007453F8"/>
    <w:rsid w:val="00750B5A"/>
    <w:rsid w:val="00751B12"/>
    <w:rsid w:val="00754433"/>
    <w:rsid w:val="007548AE"/>
    <w:rsid w:val="007609BE"/>
    <w:rsid w:val="00762039"/>
    <w:rsid w:val="00762DC8"/>
    <w:rsid w:val="0076590D"/>
    <w:rsid w:val="00766C87"/>
    <w:rsid w:val="007676F7"/>
    <w:rsid w:val="007700A0"/>
    <w:rsid w:val="0077062C"/>
    <w:rsid w:val="0077171A"/>
    <w:rsid w:val="0077199D"/>
    <w:rsid w:val="00771FC1"/>
    <w:rsid w:val="00772398"/>
    <w:rsid w:val="00772914"/>
    <w:rsid w:val="00772B5F"/>
    <w:rsid w:val="00773061"/>
    <w:rsid w:val="007739BD"/>
    <w:rsid w:val="00774763"/>
    <w:rsid w:val="00775309"/>
    <w:rsid w:val="007805DD"/>
    <w:rsid w:val="00782580"/>
    <w:rsid w:val="007826E8"/>
    <w:rsid w:val="00784177"/>
    <w:rsid w:val="00784B08"/>
    <w:rsid w:val="00787D65"/>
    <w:rsid w:val="0079000D"/>
    <w:rsid w:val="007902BB"/>
    <w:rsid w:val="00790E30"/>
    <w:rsid w:val="00792376"/>
    <w:rsid w:val="00792B93"/>
    <w:rsid w:val="00795286"/>
    <w:rsid w:val="00796DB1"/>
    <w:rsid w:val="007A0BB3"/>
    <w:rsid w:val="007A15EA"/>
    <w:rsid w:val="007A1ADB"/>
    <w:rsid w:val="007A23BD"/>
    <w:rsid w:val="007A50AC"/>
    <w:rsid w:val="007A5CCC"/>
    <w:rsid w:val="007A5DDD"/>
    <w:rsid w:val="007A65A8"/>
    <w:rsid w:val="007A7EE6"/>
    <w:rsid w:val="007B0A6C"/>
    <w:rsid w:val="007B22F6"/>
    <w:rsid w:val="007B288E"/>
    <w:rsid w:val="007B452C"/>
    <w:rsid w:val="007B75E3"/>
    <w:rsid w:val="007B7759"/>
    <w:rsid w:val="007C0407"/>
    <w:rsid w:val="007C06AC"/>
    <w:rsid w:val="007C0BAE"/>
    <w:rsid w:val="007C0CA0"/>
    <w:rsid w:val="007C35B6"/>
    <w:rsid w:val="007C44B7"/>
    <w:rsid w:val="007C653A"/>
    <w:rsid w:val="007C6B24"/>
    <w:rsid w:val="007C7B34"/>
    <w:rsid w:val="007D0DC8"/>
    <w:rsid w:val="007D1B97"/>
    <w:rsid w:val="007D35CB"/>
    <w:rsid w:val="007D58CF"/>
    <w:rsid w:val="007D6534"/>
    <w:rsid w:val="007D7137"/>
    <w:rsid w:val="007D721B"/>
    <w:rsid w:val="007E31CA"/>
    <w:rsid w:val="007E5400"/>
    <w:rsid w:val="007E56AD"/>
    <w:rsid w:val="007E659B"/>
    <w:rsid w:val="007F0731"/>
    <w:rsid w:val="007F09D3"/>
    <w:rsid w:val="007F0F3C"/>
    <w:rsid w:val="007F1806"/>
    <w:rsid w:val="007F2B7F"/>
    <w:rsid w:val="007F3254"/>
    <w:rsid w:val="007F5082"/>
    <w:rsid w:val="007F60A1"/>
    <w:rsid w:val="007F6BB0"/>
    <w:rsid w:val="007F7FED"/>
    <w:rsid w:val="008004A1"/>
    <w:rsid w:val="008005E3"/>
    <w:rsid w:val="00801DF0"/>
    <w:rsid w:val="008020BE"/>
    <w:rsid w:val="00802185"/>
    <w:rsid w:val="00802E5F"/>
    <w:rsid w:val="0080335B"/>
    <w:rsid w:val="00804941"/>
    <w:rsid w:val="00805EAA"/>
    <w:rsid w:val="00806C57"/>
    <w:rsid w:val="008102DA"/>
    <w:rsid w:val="008137E9"/>
    <w:rsid w:val="0081795F"/>
    <w:rsid w:val="00822672"/>
    <w:rsid w:val="00823931"/>
    <w:rsid w:val="00823F8C"/>
    <w:rsid w:val="008253B8"/>
    <w:rsid w:val="00825C8C"/>
    <w:rsid w:val="00826DF1"/>
    <w:rsid w:val="00826FE2"/>
    <w:rsid w:val="00830AB9"/>
    <w:rsid w:val="00832819"/>
    <w:rsid w:val="008358FA"/>
    <w:rsid w:val="0083687C"/>
    <w:rsid w:val="00837C30"/>
    <w:rsid w:val="00837D8F"/>
    <w:rsid w:val="00837E65"/>
    <w:rsid w:val="008422E7"/>
    <w:rsid w:val="00842813"/>
    <w:rsid w:val="0084425E"/>
    <w:rsid w:val="008471F6"/>
    <w:rsid w:val="00847AD0"/>
    <w:rsid w:val="00852640"/>
    <w:rsid w:val="00852A7E"/>
    <w:rsid w:val="008541A1"/>
    <w:rsid w:val="00857678"/>
    <w:rsid w:val="00857F68"/>
    <w:rsid w:val="00860166"/>
    <w:rsid w:val="008602C6"/>
    <w:rsid w:val="00860C79"/>
    <w:rsid w:val="0086189F"/>
    <w:rsid w:val="008648F8"/>
    <w:rsid w:val="008652B8"/>
    <w:rsid w:val="00870DD6"/>
    <w:rsid w:val="00875F98"/>
    <w:rsid w:val="00876AE3"/>
    <w:rsid w:val="00881B6B"/>
    <w:rsid w:val="00882CAB"/>
    <w:rsid w:val="00884047"/>
    <w:rsid w:val="00884923"/>
    <w:rsid w:val="00885ED0"/>
    <w:rsid w:val="00894E27"/>
    <w:rsid w:val="0089647D"/>
    <w:rsid w:val="00897F2A"/>
    <w:rsid w:val="008A0A46"/>
    <w:rsid w:val="008A106F"/>
    <w:rsid w:val="008A24BF"/>
    <w:rsid w:val="008A2BEE"/>
    <w:rsid w:val="008A3456"/>
    <w:rsid w:val="008A34EA"/>
    <w:rsid w:val="008A757D"/>
    <w:rsid w:val="008A7F51"/>
    <w:rsid w:val="008B1F57"/>
    <w:rsid w:val="008B4162"/>
    <w:rsid w:val="008B4951"/>
    <w:rsid w:val="008B4B30"/>
    <w:rsid w:val="008B4D84"/>
    <w:rsid w:val="008B4DD6"/>
    <w:rsid w:val="008B52C5"/>
    <w:rsid w:val="008B5ECB"/>
    <w:rsid w:val="008C247F"/>
    <w:rsid w:val="008C507B"/>
    <w:rsid w:val="008C51F6"/>
    <w:rsid w:val="008C54BC"/>
    <w:rsid w:val="008C6EF6"/>
    <w:rsid w:val="008D065E"/>
    <w:rsid w:val="008D066E"/>
    <w:rsid w:val="008D2FCE"/>
    <w:rsid w:val="008D4725"/>
    <w:rsid w:val="008D4783"/>
    <w:rsid w:val="008D57D9"/>
    <w:rsid w:val="008D5CB1"/>
    <w:rsid w:val="008D7415"/>
    <w:rsid w:val="008E00F2"/>
    <w:rsid w:val="008E1BEE"/>
    <w:rsid w:val="008E49FD"/>
    <w:rsid w:val="008E5A30"/>
    <w:rsid w:val="008E7762"/>
    <w:rsid w:val="008F01D2"/>
    <w:rsid w:val="008F20B9"/>
    <w:rsid w:val="008F2748"/>
    <w:rsid w:val="008F5A62"/>
    <w:rsid w:val="008F6BFE"/>
    <w:rsid w:val="008F7DEE"/>
    <w:rsid w:val="009004F1"/>
    <w:rsid w:val="009011F6"/>
    <w:rsid w:val="009019BB"/>
    <w:rsid w:val="00903C62"/>
    <w:rsid w:val="00904714"/>
    <w:rsid w:val="00904D43"/>
    <w:rsid w:val="00910521"/>
    <w:rsid w:val="00910F75"/>
    <w:rsid w:val="00913289"/>
    <w:rsid w:val="009136BE"/>
    <w:rsid w:val="009146AA"/>
    <w:rsid w:val="009148DC"/>
    <w:rsid w:val="00915526"/>
    <w:rsid w:val="00915D6E"/>
    <w:rsid w:val="009205FC"/>
    <w:rsid w:val="00920D4F"/>
    <w:rsid w:val="00921255"/>
    <w:rsid w:val="009230F0"/>
    <w:rsid w:val="00923F0F"/>
    <w:rsid w:val="009250B7"/>
    <w:rsid w:val="0092531F"/>
    <w:rsid w:val="009257BC"/>
    <w:rsid w:val="009306E5"/>
    <w:rsid w:val="009316DD"/>
    <w:rsid w:val="00932365"/>
    <w:rsid w:val="00933181"/>
    <w:rsid w:val="00935C4E"/>
    <w:rsid w:val="00935C93"/>
    <w:rsid w:val="00937321"/>
    <w:rsid w:val="00937695"/>
    <w:rsid w:val="00941C2D"/>
    <w:rsid w:val="00942837"/>
    <w:rsid w:val="00942844"/>
    <w:rsid w:val="00943C6B"/>
    <w:rsid w:val="00943E85"/>
    <w:rsid w:val="00945DA9"/>
    <w:rsid w:val="00950030"/>
    <w:rsid w:val="00952333"/>
    <w:rsid w:val="009528D1"/>
    <w:rsid w:val="009536D8"/>
    <w:rsid w:val="0095403C"/>
    <w:rsid w:val="009611ED"/>
    <w:rsid w:val="00962AC5"/>
    <w:rsid w:val="0096366D"/>
    <w:rsid w:val="00964B9C"/>
    <w:rsid w:val="00964DA8"/>
    <w:rsid w:val="00966717"/>
    <w:rsid w:val="009706EF"/>
    <w:rsid w:val="00970812"/>
    <w:rsid w:val="0097227C"/>
    <w:rsid w:val="009725B4"/>
    <w:rsid w:val="00974FD9"/>
    <w:rsid w:val="0097540F"/>
    <w:rsid w:val="0097548F"/>
    <w:rsid w:val="00975BA6"/>
    <w:rsid w:val="0098111F"/>
    <w:rsid w:val="00982C2D"/>
    <w:rsid w:val="0098397A"/>
    <w:rsid w:val="00984C7D"/>
    <w:rsid w:val="00987A87"/>
    <w:rsid w:val="00992B09"/>
    <w:rsid w:val="009954F6"/>
    <w:rsid w:val="0099584C"/>
    <w:rsid w:val="00997E0E"/>
    <w:rsid w:val="009A2AF6"/>
    <w:rsid w:val="009A6145"/>
    <w:rsid w:val="009A65B1"/>
    <w:rsid w:val="009B184A"/>
    <w:rsid w:val="009B2A80"/>
    <w:rsid w:val="009B574F"/>
    <w:rsid w:val="009C1769"/>
    <w:rsid w:val="009C4694"/>
    <w:rsid w:val="009C4811"/>
    <w:rsid w:val="009C5249"/>
    <w:rsid w:val="009C6358"/>
    <w:rsid w:val="009C73FB"/>
    <w:rsid w:val="009C77A0"/>
    <w:rsid w:val="009C7D73"/>
    <w:rsid w:val="009D0A2F"/>
    <w:rsid w:val="009D0E66"/>
    <w:rsid w:val="009D176F"/>
    <w:rsid w:val="009D1B05"/>
    <w:rsid w:val="009D2528"/>
    <w:rsid w:val="009D2F71"/>
    <w:rsid w:val="009D3D98"/>
    <w:rsid w:val="009D4421"/>
    <w:rsid w:val="009D4B89"/>
    <w:rsid w:val="009D7496"/>
    <w:rsid w:val="009D77D0"/>
    <w:rsid w:val="009E0B70"/>
    <w:rsid w:val="009E20E9"/>
    <w:rsid w:val="009E3F24"/>
    <w:rsid w:val="009E47B6"/>
    <w:rsid w:val="009E7C7F"/>
    <w:rsid w:val="00A00D9B"/>
    <w:rsid w:val="00A01EDF"/>
    <w:rsid w:val="00A05722"/>
    <w:rsid w:val="00A07042"/>
    <w:rsid w:val="00A07419"/>
    <w:rsid w:val="00A116DB"/>
    <w:rsid w:val="00A12BAF"/>
    <w:rsid w:val="00A1408C"/>
    <w:rsid w:val="00A21F36"/>
    <w:rsid w:val="00A22CE2"/>
    <w:rsid w:val="00A2463A"/>
    <w:rsid w:val="00A25502"/>
    <w:rsid w:val="00A255FB"/>
    <w:rsid w:val="00A25DE0"/>
    <w:rsid w:val="00A267F9"/>
    <w:rsid w:val="00A268C2"/>
    <w:rsid w:val="00A30063"/>
    <w:rsid w:val="00A30943"/>
    <w:rsid w:val="00A339A3"/>
    <w:rsid w:val="00A33F14"/>
    <w:rsid w:val="00A34463"/>
    <w:rsid w:val="00A34A6A"/>
    <w:rsid w:val="00A350B6"/>
    <w:rsid w:val="00A3589C"/>
    <w:rsid w:val="00A35A03"/>
    <w:rsid w:val="00A41B7F"/>
    <w:rsid w:val="00A435CB"/>
    <w:rsid w:val="00A45011"/>
    <w:rsid w:val="00A45D91"/>
    <w:rsid w:val="00A46589"/>
    <w:rsid w:val="00A47CBE"/>
    <w:rsid w:val="00A47D04"/>
    <w:rsid w:val="00A5167E"/>
    <w:rsid w:val="00A51828"/>
    <w:rsid w:val="00A52A54"/>
    <w:rsid w:val="00A54C07"/>
    <w:rsid w:val="00A5535D"/>
    <w:rsid w:val="00A556A8"/>
    <w:rsid w:val="00A55E9D"/>
    <w:rsid w:val="00A56E37"/>
    <w:rsid w:val="00A57629"/>
    <w:rsid w:val="00A578ED"/>
    <w:rsid w:val="00A57D65"/>
    <w:rsid w:val="00A61D91"/>
    <w:rsid w:val="00A62974"/>
    <w:rsid w:val="00A64878"/>
    <w:rsid w:val="00A665FE"/>
    <w:rsid w:val="00A67661"/>
    <w:rsid w:val="00A7181B"/>
    <w:rsid w:val="00A7278A"/>
    <w:rsid w:val="00A73317"/>
    <w:rsid w:val="00A73950"/>
    <w:rsid w:val="00A7594B"/>
    <w:rsid w:val="00A7683B"/>
    <w:rsid w:val="00A77B3D"/>
    <w:rsid w:val="00A81117"/>
    <w:rsid w:val="00A82AAE"/>
    <w:rsid w:val="00A82DE2"/>
    <w:rsid w:val="00A92FD3"/>
    <w:rsid w:val="00A93393"/>
    <w:rsid w:val="00A94066"/>
    <w:rsid w:val="00A96954"/>
    <w:rsid w:val="00AA032B"/>
    <w:rsid w:val="00AA2C18"/>
    <w:rsid w:val="00AA35BE"/>
    <w:rsid w:val="00AA3CA8"/>
    <w:rsid w:val="00AA4341"/>
    <w:rsid w:val="00AA5CEB"/>
    <w:rsid w:val="00AA63E5"/>
    <w:rsid w:val="00AA77A6"/>
    <w:rsid w:val="00AB03A0"/>
    <w:rsid w:val="00AB154B"/>
    <w:rsid w:val="00AB4E7F"/>
    <w:rsid w:val="00AB5BDB"/>
    <w:rsid w:val="00AB5D13"/>
    <w:rsid w:val="00AB7080"/>
    <w:rsid w:val="00AB76AC"/>
    <w:rsid w:val="00AC01F4"/>
    <w:rsid w:val="00AC33C5"/>
    <w:rsid w:val="00AC4B5D"/>
    <w:rsid w:val="00AC5535"/>
    <w:rsid w:val="00AC5F2D"/>
    <w:rsid w:val="00AC6750"/>
    <w:rsid w:val="00AC6ED2"/>
    <w:rsid w:val="00AD063E"/>
    <w:rsid w:val="00AD0B3B"/>
    <w:rsid w:val="00AD17F7"/>
    <w:rsid w:val="00AD1980"/>
    <w:rsid w:val="00AD1B82"/>
    <w:rsid w:val="00AD24EE"/>
    <w:rsid w:val="00AD5912"/>
    <w:rsid w:val="00AE2910"/>
    <w:rsid w:val="00AE5165"/>
    <w:rsid w:val="00AE540E"/>
    <w:rsid w:val="00AF03B7"/>
    <w:rsid w:val="00AF1AA0"/>
    <w:rsid w:val="00AF3F5A"/>
    <w:rsid w:val="00AF461C"/>
    <w:rsid w:val="00AF4A94"/>
    <w:rsid w:val="00AF4DCF"/>
    <w:rsid w:val="00AF7EE4"/>
    <w:rsid w:val="00B00DC1"/>
    <w:rsid w:val="00B01AA0"/>
    <w:rsid w:val="00B0278E"/>
    <w:rsid w:val="00B02977"/>
    <w:rsid w:val="00B03C4C"/>
    <w:rsid w:val="00B04E5C"/>
    <w:rsid w:val="00B05964"/>
    <w:rsid w:val="00B0622B"/>
    <w:rsid w:val="00B12351"/>
    <w:rsid w:val="00B1370F"/>
    <w:rsid w:val="00B13945"/>
    <w:rsid w:val="00B1445D"/>
    <w:rsid w:val="00B15446"/>
    <w:rsid w:val="00B157F3"/>
    <w:rsid w:val="00B172CA"/>
    <w:rsid w:val="00B201C9"/>
    <w:rsid w:val="00B213B9"/>
    <w:rsid w:val="00B240FC"/>
    <w:rsid w:val="00B27DA8"/>
    <w:rsid w:val="00B31BF4"/>
    <w:rsid w:val="00B31EB1"/>
    <w:rsid w:val="00B32BF3"/>
    <w:rsid w:val="00B35DA2"/>
    <w:rsid w:val="00B3693B"/>
    <w:rsid w:val="00B36AA0"/>
    <w:rsid w:val="00B371C3"/>
    <w:rsid w:val="00B40F2D"/>
    <w:rsid w:val="00B41140"/>
    <w:rsid w:val="00B41E17"/>
    <w:rsid w:val="00B42701"/>
    <w:rsid w:val="00B446FC"/>
    <w:rsid w:val="00B45EE1"/>
    <w:rsid w:val="00B51D50"/>
    <w:rsid w:val="00B5249C"/>
    <w:rsid w:val="00B52535"/>
    <w:rsid w:val="00B53B5B"/>
    <w:rsid w:val="00B544CA"/>
    <w:rsid w:val="00B55BF8"/>
    <w:rsid w:val="00B57F7E"/>
    <w:rsid w:val="00B6181A"/>
    <w:rsid w:val="00B61904"/>
    <w:rsid w:val="00B63314"/>
    <w:rsid w:val="00B638A2"/>
    <w:rsid w:val="00B64BBC"/>
    <w:rsid w:val="00B719F7"/>
    <w:rsid w:val="00B722DB"/>
    <w:rsid w:val="00B7495E"/>
    <w:rsid w:val="00B75040"/>
    <w:rsid w:val="00B77929"/>
    <w:rsid w:val="00B77C31"/>
    <w:rsid w:val="00B85748"/>
    <w:rsid w:val="00B926A4"/>
    <w:rsid w:val="00B94731"/>
    <w:rsid w:val="00B94DE7"/>
    <w:rsid w:val="00B97990"/>
    <w:rsid w:val="00BA05F1"/>
    <w:rsid w:val="00BA07F5"/>
    <w:rsid w:val="00BA0943"/>
    <w:rsid w:val="00BA17D0"/>
    <w:rsid w:val="00BA2E92"/>
    <w:rsid w:val="00BA2FFA"/>
    <w:rsid w:val="00BA3CA1"/>
    <w:rsid w:val="00BA48D5"/>
    <w:rsid w:val="00BA4F4D"/>
    <w:rsid w:val="00BA53F2"/>
    <w:rsid w:val="00BB0643"/>
    <w:rsid w:val="00BB0A31"/>
    <w:rsid w:val="00BB153E"/>
    <w:rsid w:val="00BB1851"/>
    <w:rsid w:val="00BB19CD"/>
    <w:rsid w:val="00BB48CE"/>
    <w:rsid w:val="00BB609C"/>
    <w:rsid w:val="00BB71E4"/>
    <w:rsid w:val="00BB7372"/>
    <w:rsid w:val="00BB7CF4"/>
    <w:rsid w:val="00BC135C"/>
    <w:rsid w:val="00BC13E9"/>
    <w:rsid w:val="00BC1B61"/>
    <w:rsid w:val="00BC2238"/>
    <w:rsid w:val="00BC37AE"/>
    <w:rsid w:val="00BC4AC0"/>
    <w:rsid w:val="00BC69EC"/>
    <w:rsid w:val="00BC6B3B"/>
    <w:rsid w:val="00BD1457"/>
    <w:rsid w:val="00BD1DA0"/>
    <w:rsid w:val="00BD2521"/>
    <w:rsid w:val="00BD26B7"/>
    <w:rsid w:val="00BD3616"/>
    <w:rsid w:val="00BD4A89"/>
    <w:rsid w:val="00BD6977"/>
    <w:rsid w:val="00BD7918"/>
    <w:rsid w:val="00BE0BC1"/>
    <w:rsid w:val="00BE1313"/>
    <w:rsid w:val="00BE3EBB"/>
    <w:rsid w:val="00BE651D"/>
    <w:rsid w:val="00BE7731"/>
    <w:rsid w:val="00BE7DB0"/>
    <w:rsid w:val="00BF1144"/>
    <w:rsid w:val="00BF2791"/>
    <w:rsid w:val="00BF5018"/>
    <w:rsid w:val="00BF5158"/>
    <w:rsid w:val="00C05D6F"/>
    <w:rsid w:val="00C0708A"/>
    <w:rsid w:val="00C074D2"/>
    <w:rsid w:val="00C07D7A"/>
    <w:rsid w:val="00C12FA4"/>
    <w:rsid w:val="00C1734E"/>
    <w:rsid w:val="00C173F5"/>
    <w:rsid w:val="00C20CF0"/>
    <w:rsid w:val="00C221F6"/>
    <w:rsid w:val="00C27950"/>
    <w:rsid w:val="00C3097B"/>
    <w:rsid w:val="00C310BC"/>
    <w:rsid w:val="00C311D5"/>
    <w:rsid w:val="00C32C4E"/>
    <w:rsid w:val="00C32C91"/>
    <w:rsid w:val="00C33E39"/>
    <w:rsid w:val="00C36B82"/>
    <w:rsid w:val="00C36E83"/>
    <w:rsid w:val="00C41E73"/>
    <w:rsid w:val="00C45A45"/>
    <w:rsid w:val="00C45A7A"/>
    <w:rsid w:val="00C4609B"/>
    <w:rsid w:val="00C46E7E"/>
    <w:rsid w:val="00C46FD3"/>
    <w:rsid w:val="00C47244"/>
    <w:rsid w:val="00C512FC"/>
    <w:rsid w:val="00C51A32"/>
    <w:rsid w:val="00C5469D"/>
    <w:rsid w:val="00C552A1"/>
    <w:rsid w:val="00C55EA8"/>
    <w:rsid w:val="00C5782B"/>
    <w:rsid w:val="00C63DDB"/>
    <w:rsid w:val="00C658E7"/>
    <w:rsid w:val="00C67B25"/>
    <w:rsid w:val="00C74B74"/>
    <w:rsid w:val="00C75319"/>
    <w:rsid w:val="00C77283"/>
    <w:rsid w:val="00C77F1B"/>
    <w:rsid w:val="00C8208E"/>
    <w:rsid w:val="00C8241A"/>
    <w:rsid w:val="00C83DC6"/>
    <w:rsid w:val="00C84771"/>
    <w:rsid w:val="00C8668C"/>
    <w:rsid w:val="00C867BB"/>
    <w:rsid w:val="00C87C4F"/>
    <w:rsid w:val="00C87E4A"/>
    <w:rsid w:val="00C90C8E"/>
    <w:rsid w:val="00C90DF3"/>
    <w:rsid w:val="00C917EE"/>
    <w:rsid w:val="00C9272C"/>
    <w:rsid w:val="00C943FA"/>
    <w:rsid w:val="00C95BAE"/>
    <w:rsid w:val="00CA0604"/>
    <w:rsid w:val="00CA073D"/>
    <w:rsid w:val="00CA39A5"/>
    <w:rsid w:val="00CA4229"/>
    <w:rsid w:val="00CA5381"/>
    <w:rsid w:val="00CA5AAB"/>
    <w:rsid w:val="00CA5CC8"/>
    <w:rsid w:val="00CA7119"/>
    <w:rsid w:val="00CB1B02"/>
    <w:rsid w:val="00CB1E1F"/>
    <w:rsid w:val="00CB2BF3"/>
    <w:rsid w:val="00CB485B"/>
    <w:rsid w:val="00CB7258"/>
    <w:rsid w:val="00CC1D3C"/>
    <w:rsid w:val="00CC4443"/>
    <w:rsid w:val="00CC4E43"/>
    <w:rsid w:val="00CC7CCE"/>
    <w:rsid w:val="00CD0E9D"/>
    <w:rsid w:val="00CD1272"/>
    <w:rsid w:val="00CD69C7"/>
    <w:rsid w:val="00CE18DC"/>
    <w:rsid w:val="00CE1929"/>
    <w:rsid w:val="00CE3204"/>
    <w:rsid w:val="00CE505A"/>
    <w:rsid w:val="00CE5608"/>
    <w:rsid w:val="00CE7705"/>
    <w:rsid w:val="00CF1428"/>
    <w:rsid w:val="00CF1C2E"/>
    <w:rsid w:val="00CF2205"/>
    <w:rsid w:val="00CF263F"/>
    <w:rsid w:val="00CF2C88"/>
    <w:rsid w:val="00CF4133"/>
    <w:rsid w:val="00CF4B6E"/>
    <w:rsid w:val="00CF6D11"/>
    <w:rsid w:val="00D01BAF"/>
    <w:rsid w:val="00D02868"/>
    <w:rsid w:val="00D0571A"/>
    <w:rsid w:val="00D112F0"/>
    <w:rsid w:val="00D121DF"/>
    <w:rsid w:val="00D12C9F"/>
    <w:rsid w:val="00D1687B"/>
    <w:rsid w:val="00D22435"/>
    <w:rsid w:val="00D245FB"/>
    <w:rsid w:val="00D25084"/>
    <w:rsid w:val="00D258FC"/>
    <w:rsid w:val="00D2778A"/>
    <w:rsid w:val="00D30A21"/>
    <w:rsid w:val="00D319C7"/>
    <w:rsid w:val="00D323DC"/>
    <w:rsid w:val="00D3345E"/>
    <w:rsid w:val="00D33C9A"/>
    <w:rsid w:val="00D358E8"/>
    <w:rsid w:val="00D363AD"/>
    <w:rsid w:val="00D40D80"/>
    <w:rsid w:val="00D417CB"/>
    <w:rsid w:val="00D43F2C"/>
    <w:rsid w:val="00D44941"/>
    <w:rsid w:val="00D44A22"/>
    <w:rsid w:val="00D45490"/>
    <w:rsid w:val="00D457DB"/>
    <w:rsid w:val="00D46A95"/>
    <w:rsid w:val="00D5136A"/>
    <w:rsid w:val="00D53010"/>
    <w:rsid w:val="00D533C0"/>
    <w:rsid w:val="00D547C8"/>
    <w:rsid w:val="00D553E4"/>
    <w:rsid w:val="00D602C1"/>
    <w:rsid w:val="00D6050A"/>
    <w:rsid w:val="00D605CA"/>
    <w:rsid w:val="00D6062C"/>
    <w:rsid w:val="00D6076C"/>
    <w:rsid w:val="00D6224C"/>
    <w:rsid w:val="00D629D0"/>
    <w:rsid w:val="00D64CEF"/>
    <w:rsid w:val="00D66776"/>
    <w:rsid w:val="00D67A87"/>
    <w:rsid w:val="00D67E85"/>
    <w:rsid w:val="00D71124"/>
    <w:rsid w:val="00D7233A"/>
    <w:rsid w:val="00D73ADA"/>
    <w:rsid w:val="00D77D3D"/>
    <w:rsid w:val="00D82AC5"/>
    <w:rsid w:val="00D90365"/>
    <w:rsid w:val="00D905ED"/>
    <w:rsid w:val="00D9120F"/>
    <w:rsid w:val="00D93777"/>
    <w:rsid w:val="00D95702"/>
    <w:rsid w:val="00DA1477"/>
    <w:rsid w:val="00DA323F"/>
    <w:rsid w:val="00DA640A"/>
    <w:rsid w:val="00DB1B7C"/>
    <w:rsid w:val="00DB1D07"/>
    <w:rsid w:val="00DB3CBD"/>
    <w:rsid w:val="00DB4602"/>
    <w:rsid w:val="00DB5CAE"/>
    <w:rsid w:val="00DB5D08"/>
    <w:rsid w:val="00DB5E81"/>
    <w:rsid w:val="00DC273C"/>
    <w:rsid w:val="00DC2D11"/>
    <w:rsid w:val="00DC4763"/>
    <w:rsid w:val="00DD0CC2"/>
    <w:rsid w:val="00DD1BE9"/>
    <w:rsid w:val="00DD44CA"/>
    <w:rsid w:val="00DE106E"/>
    <w:rsid w:val="00DE1680"/>
    <w:rsid w:val="00DE16BA"/>
    <w:rsid w:val="00DE16E5"/>
    <w:rsid w:val="00DE1AB3"/>
    <w:rsid w:val="00DE5439"/>
    <w:rsid w:val="00DE5ECE"/>
    <w:rsid w:val="00DF2386"/>
    <w:rsid w:val="00DF2715"/>
    <w:rsid w:val="00DF3D09"/>
    <w:rsid w:val="00DF4F90"/>
    <w:rsid w:val="00DF6117"/>
    <w:rsid w:val="00DF640B"/>
    <w:rsid w:val="00DF7068"/>
    <w:rsid w:val="00DF7B1F"/>
    <w:rsid w:val="00E02D46"/>
    <w:rsid w:val="00E03E7D"/>
    <w:rsid w:val="00E1047A"/>
    <w:rsid w:val="00E17DBF"/>
    <w:rsid w:val="00E2253E"/>
    <w:rsid w:val="00E22A84"/>
    <w:rsid w:val="00E2477C"/>
    <w:rsid w:val="00E24F71"/>
    <w:rsid w:val="00E2564E"/>
    <w:rsid w:val="00E25775"/>
    <w:rsid w:val="00E257DD"/>
    <w:rsid w:val="00E2657D"/>
    <w:rsid w:val="00E314A3"/>
    <w:rsid w:val="00E3244B"/>
    <w:rsid w:val="00E3499A"/>
    <w:rsid w:val="00E41B32"/>
    <w:rsid w:val="00E426B9"/>
    <w:rsid w:val="00E45B46"/>
    <w:rsid w:val="00E51DC1"/>
    <w:rsid w:val="00E51ED5"/>
    <w:rsid w:val="00E520AA"/>
    <w:rsid w:val="00E559E1"/>
    <w:rsid w:val="00E55DDD"/>
    <w:rsid w:val="00E56EB1"/>
    <w:rsid w:val="00E57D47"/>
    <w:rsid w:val="00E57F91"/>
    <w:rsid w:val="00E60DB3"/>
    <w:rsid w:val="00E63C72"/>
    <w:rsid w:val="00E67776"/>
    <w:rsid w:val="00E70064"/>
    <w:rsid w:val="00E72402"/>
    <w:rsid w:val="00E725DA"/>
    <w:rsid w:val="00E84293"/>
    <w:rsid w:val="00E86508"/>
    <w:rsid w:val="00E86836"/>
    <w:rsid w:val="00E86E61"/>
    <w:rsid w:val="00E912E5"/>
    <w:rsid w:val="00E91AD1"/>
    <w:rsid w:val="00E92AD6"/>
    <w:rsid w:val="00E94A68"/>
    <w:rsid w:val="00E94C6B"/>
    <w:rsid w:val="00E97144"/>
    <w:rsid w:val="00EA3873"/>
    <w:rsid w:val="00EB178F"/>
    <w:rsid w:val="00EB20C6"/>
    <w:rsid w:val="00EB2113"/>
    <w:rsid w:val="00EB32C8"/>
    <w:rsid w:val="00EB3609"/>
    <w:rsid w:val="00EB36F0"/>
    <w:rsid w:val="00EB551B"/>
    <w:rsid w:val="00EB5685"/>
    <w:rsid w:val="00EB6AF7"/>
    <w:rsid w:val="00EB7967"/>
    <w:rsid w:val="00EC16C1"/>
    <w:rsid w:val="00EC224F"/>
    <w:rsid w:val="00EC2A77"/>
    <w:rsid w:val="00EC3455"/>
    <w:rsid w:val="00EC6553"/>
    <w:rsid w:val="00ED0D62"/>
    <w:rsid w:val="00ED1353"/>
    <w:rsid w:val="00ED14B5"/>
    <w:rsid w:val="00ED1CD8"/>
    <w:rsid w:val="00ED2713"/>
    <w:rsid w:val="00ED27F4"/>
    <w:rsid w:val="00ED4AD5"/>
    <w:rsid w:val="00ED4B5C"/>
    <w:rsid w:val="00ED5C05"/>
    <w:rsid w:val="00ED75B6"/>
    <w:rsid w:val="00EE022F"/>
    <w:rsid w:val="00EE081C"/>
    <w:rsid w:val="00EE29B8"/>
    <w:rsid w:val="00EE2DF9"/>
    <w:rsid w:val="00EE2E29"/>
    <w:rsid w:val="00EE47F2"/>
    <w:rsid w:val="00EE5338"/>
    <w:rsid w:val="00EE5E0A"/>
    <w:rsid w:val="00EE7959"/>
    <w:rsid w:val="00EF123D"/>
    <w:rsid w:val="00EF4F22"/>
    <w:rsid w:val="00EF5D7A"/>
    <w:rsid w:val="00EF6B9B"/>
    <w:rsid w:val="00EF6E26"/>
    <w:rsid w:val="00F002F6"/>
    <w:rsid w:val="00F01329"/>
    <w:rsid w:val="00F0683E"/>
    <w:rsid w:val="00F07C7F"/>
    <w:rsid w:val="00F115E1"/>
    <w:rsid w:val="00F1217E"/>
    <w:rsid w:val="00F13D4A"/>
    <w:rsid w:val="00F14CE2"/>
    <w:rsid w:val="00F1569C"/>
    <w:rsid w:val="00F15EA1"/>
    <w:rsid w:val="00F1628A"/>
    <w:rsid w:val="00F2007B"/>
    <w:rsid w:val="00F20C14"/>
    <w:rsid w:val="00F220A0"/>
    <w:rsid w:val="00F26185"/>
    <w:rsid w:val="00F2660F"/>
    <w:rsid w:val="00F26B05"/>
    <w:rsid w:val="00F3168B"/>
    <w:rsid w:val="00F344FB"/>
    <w:rsid w:val="00F36B93"/>
    <w:rsid w:val="00F404B0"/>
    <w:rsid w:val="00F412EF"/>
    <w:rsid w:val="00F41712"/>
    <w:rsid w:val="00F41915"/>
    <w:rsid w:val="00F43AF4"/>
    <w:rsid w:val="00F43BA8"/>
    <w:rsid w:val="00F459E0"/>
    <w:rsid w:val="00F470C4"/>
    <w:rsid w:val="00F50342"/>
    <w:rsid w:val="00F55119"/>
    <w:rsid w:val="00F551D2"/>
    <w:rsid w:val="00F61141"/>
    <w:rsid w:val="00F6172F"/>
    <w:rsid w:val="00F62B25"/>
    <w:rsid w:val="00F62C96"/>
    <w:rsid w:val="00F63D00"/>
    <w:rsid w:val="00F63D74"/>
    <w:rsid w:val="00F64601"/>
    <w:rsid w:val="00F67AB8"/>
    <w:rsid w:val="00F70E72"/>
    <w:rsid w:val="00F71A69"/>
    <w:rsid w:val="00F71DA4"/>
    <w:rsid w:val="00F733FD"/>
    <w:rsid w:val="00F7385A"/>
    <w:rsid w:val="00F75F34"/>
    <w:rsid w:val="00F76488"/>
    <w:rsid w:val="00F76EDC"/>
    <w:rsid w:val="00F775EB"/>
    <w:rsid w:val="00F83103"/>
    <w:rsid w:val="00F91876"/>
    <w:rsid w:val="00F92A8C"/>
    <w:rsid w:val="00F9387B"/>
    <w:rsid w:val="00F942D0"/>
    <w:rsid w:val="00F96650"/>
    <w:rsid w:val="00F97073"/>
    <w:rsid w:val="00F97683"/>
    <w:rsid w:val="00FA0A4C"/>
    <w:rsid w:val="00FA199B"/>
    <w:rsid w:val="00FA35D0"/>
    <w:rsid w:val="00FA5940"/>
    <w:rsid w:val="00FA5C2F"/>
    <w:rsid w:val="00FA5D9B"/>
    <w:rsid w:val="00FB211C"/>
    <w:rsid w:val="00FB2D39"/>
    <w:rsid w:val="00FB3DC6"/>
    <w:rsid w:val="00FB3EEE"/>
    <w:rsid w:val="00FB5738"/>
    <w:rsid w:val="00FB5FCF"/>
    <w:rsid w:val="00FB65CB"/>
    <w:rsid w:val="00FC223C"/>
    <w:rsid w:val="00FC38EA"/>
    <w:rsid w:val="00FC4916"/>
    <w:rsid w:val="00FC7350"/>
    <w:rsid w:val="00FC7576"/>
    <w:rsid w:val="00FD051B"/>
    <w:rsid w:val="00FD2BBC"/>
    <w:rsid w:val="00FD639C"/>
    <w:rsid w:val="00FD63B5"/>
    <w:rsid w:val="00FD7A31"/>
    <w:rsid w:val="00FE056D"/>
    <w:rsid w:val="00FE1539"/>
    <w:rsid w:val="00FE229F"/>
    <w:rsid w:val="00FE2BA9"/>
    <w:rsid w:val="00FE2DFB"/>
    <w:rsid w:val="00FE3F91"/>
    <w:rsid w:val="00FE4597"/>
    <w:rsid w:val="00FE69C6"/>
    <w:rsid w:val="00FF1250"/>
    <w:rsid w:val="00FF2571"/>
    <w:rsid w:val="00FF45C3"/>
    <w:rsid w:val="00FF504C"/>
    <w:rsid w:val="02355D3E"/>
    <w:rsid w:val="03976378"/>
    <w:rsid w:val="0B6EFB40"/>
    <w:rsid w:val="119B5AB9"/>
    <w:rsid w:val="12382DE0"/>
    <w:rsid w:val="148CA24A"/>
    <w:rsid w:val="24C2E059"/>
    <w:rsid w:val="38BC1B07"/>
    <w:rsid w:val="3BF79715"/>
    <w:rsid w:val="47EAD095"/>
    <w:rsid w:val="68D32632"/>
    <w:rsid w:val="6B4067D9"/>
    <w:rsid w:val="79194081"/>
    <w:rsid w:val="7E3E58AB"/>
    <w:rsid w:val="7F4B8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01ADC"/>
  <w15:docId w15:val="{3CF212FC-46A1-487C-9BA1-87EBCEE6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2DE2"/>
    <w:pPr>
      <w:spacing w:before="120" w:after="120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5266B9"/>
    <w:pPr>
      <w:numPr>
        <w:numId w:val="4"/>
      </w:numPr>
      <w:spacing w:before="240" w:after="240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5266B9"/>
    <w:pPr>
      <w:keepNext/>
      <w:numPr>
        <w:ilvl w:val="1"/>
        <w:numId w:val="4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266B9"/>
    <w:pPr>
      <w:keepNext/>
      <w:numPr>
        <w:ilvl w:val="2"/>
        <w:numId w:val="4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266B9"/>
    <w:pPr>
      <w:keepNext/>
      <w:numPr>
        <w:ilvl w:val="3"/>
        <w:numId w:val="4"/>
      </w:numPr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266B9"/>
    <w:pPr>
      <w:numPr>
        <w:ilvl w:val="4"/>
        <w:numId w:val="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266B9"/>
    <w:pPr>
      <w:numPr>
        <w:ilvl w:val="5"/>
        <w:numId w:val="4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266B9"/>
    <w:pPr>
      <w:numPr>
        <w:ilvl w:val="6"/>
        <w:numId w:val="4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5266B9"/>
    <w:pPr>
      <w:numPr>
        <w:ilvl w:val="7"/>
        <w:numId w:val="4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266B9"/>
    <w:pPr>
      <w:numPr>
        <w:ilvl w:val="8"/>
        <w:numId w:val="4"/>
      </w:numPr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Basic paragraph"/>
    <w:rsid w:val="005266B9"/>
    <w:pPr>
      <w:widowControl w:val="0"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before="160" w:after="160" w:line="240" w:lineRule="exact"/>
      <w:ind w:left="360"/>
      <w:jc w:val="both"/>
    </w:pPr>
    <w:rPr>
      <w:snapToGrid w:val="0"/>
      <w:color w:val="000000"/>
    </w:rPr>
  </w:style>
  <w:style w:type="paragraph" w:customStyle="1" w:styleId="Code">
    <w:name w:val="Code"/>
    <w:basedOn w:val="Normal"/>
    <w:rsid w:val="005266B9"/>
    <w:pPr>
      <w:shd w:val="clear" w:color="auto" w:fill="F3F3F3"/>
    </w:pPr>
    <w:rPr>
      <w:rFonts w:ascii="Courier New" w:hAnsi="Courier New"/>
      <w:b/>
      <w:sz w:val="18"/>
    </w:rPr>
  </w:style>
  <w:style w:type="paragraph" w:customStyle="1" w:styleId="Listing">
    <w:name w:val="Listing"/>
    <w:rsid w:val="005266B9"/>
    <w:rPr>
      <w:rFonts w:ascii="Courier New" w:eastAsia="Arial Unicode MS" w:hAnsi="Courier New"/>
      <w:sz w:val="18"/>
    </w:rPr>
  </w:style>
  <w:style w:type="paragraph" w:customStyle="1" w:styleId="Example">
    <w:name w:val="Example"/>
    <w:basedOn w:val="Normal"/>
    <w:rsid w:val="005266B9"/>
    <w:pPr>
      <w:shd w:val="clear" w:color="auto" w:fill="E0E0E0"/>
    </w:pPr>
    <w:rPr>
      <w:rFonts w:ascii="HSMono" w:hAnsi="HSMono" w:cs="Courier New"/>
      <w:noProof/>
      <w:sz w:val="22"/>
    </w:rPr>
  </w:style>
  <w:style w:type="paragraph" w:styleId="Title">
    <w:name w:val="Title"/>
    <w:basedOn w:val="Normal"/>
    <w:qFormat/>
    <w:rsid w:val="005266B9"/>
    <w:pPr>
      <w:jc w:val="center"/>
    </w:pPr>
    <w:rPr>
      <w:rFonts w:ascii="Motorola" w:hAnsi="Motorola"/>
      <w:sz w:val="96"/>
    </w:rPr>
  </w:style>
  <w:style w:type="paragraph" w:styleId="BodyText">
    <w:name w:val="Body Text"/>
    <w:basedOn w:val="Normal"/>
    <w:rsid w:val="005266B9"/>
    <w:pPr>
      <w:jc w:val="center"/>
    </w:pPr>
  </w:style>
  <w:style w:type="paragraph" w:customStyle="1" w:styleId="HighlightedNote">
    <w:name w:val="HighlightedNote"/>
    <w:basedOn w:val="Normal"/>
    <w:next w:val="Normal"/>
    <w:rsid w:val="005266B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left="1134" w:right="1134"/>
    </w:pPr>
    <w:rPr>
      <w:bCs/>
    </w:rPr>
  </w:style>
  <w:style w:type="paragraph" w:customStyle="1" w:styleId="DocumentTitle">
    <w:name w:val="Document Title"/>
    <w:basedOn w:val="BodyText"/>
    <w:rsid w:val="005266B9"/>
    <w:pPr>
      <w:spacing w:before="2835" w:after="1134" w:line="360" w:lineRule="auto"/>
    </w:pPr>
    <w:rPr>
      <w:b/>
      <w:sz w:val="72"/>
    </w:rPr>
  </w:style>
  <w:style w:type="paragraph" w:styleId="BodyText2">
    <w:name w:val="Body Text 2"/>
    <w:basedOn w:val="Normal"/>
    <w:rsid w:val="005266B9"/>
    <w:pPr>
      <w:spacing w:before="1134"/>
      <w:jc w:val="center"/>
    </w:pPr>
    <w:rPr>
      <w:rFonts w:cs="Arial"/>
      <w:caps/>
      <w:sz w:val="40"/>
    </w:rPr>
  </w:style>
  <w:style w:type="paragraph" w:styleId="Header">
    <w:name w:val="header"/>
    <w:basedOn w:val="Normal"/>
    <w:rsid w:val="005266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736A1C"/>
    <w:pPr>
      <w:tabs>
        <w:tab w:val="center" w:pos="4320"/>
        <w:tab w:val="right" w:pos="8640"/>
      </w:tabs>
      <w:spacing w:before="60"/>
    </w:pPr>
  </w:style>
  <w:style w:type="character" w:styleId="PageNumber">
    <w:name w:val="page number"/>
    <w:basedOn w:val="DefaultParagraphFont"/>
    <w:rsid w:val="005266B9"/>
  </w:style>
  <w:style w:type="paragraph" w:styleId="TOC1">
    <w:name w:val="toc 1"/>
    <w:basedOn w:val="Normal"/>
    <w:next w:val="Normal"/>
    <w:autoRedefine/>
    <w:uiPriority w:val="39"/>
    <w:rsid w:val="005266B9"/>
    <w:pPr>
      <w:jc w:val="left"/>
    </w:pPr>
    <w:rPr>
      <w:b/>
      <w:bCs/>
      <w:caps/>
    </w:rPr>
  </w:style>
  <w:style w:type="paragraph" w:customStyle="1" w:styleId="DescriptionText">
    <w:name w:val="DescriptionText"/>
    <w:basedOn w:val="Normal"/>
    <w:rsid w:val="005266B9"/>
    <w:pPr>
      <w:spacing w:after="240"/>
    </w:pPr>
  </w:style>
  <w:style w:type="paragraph" w:customStyle="1" w:styleId="DescriptionHeading">
    <w:name w:val="DescriptionHeading"/>
    <w:basedOn w:val="Normal"/>
    <w:rsid w:val="005266B9"/>
    <w:pPr>
      <w:jc w:val="right"/>
    </w:pPr>
    <w:rPr>
      <w:b/>
    </w:rPr>
  </w:style>
  <w:style w:type="paragraph" w:customStyle="1" w:styleId="SectionTitle">
    <w:name w:val="Section Title"/>
    <w:basedOn w:val="Normal"/>
    <w:autoRedefine/>
    <w:rsid w:val="009019BB"/>
    <w:pPr>
      <w:pageBreakBefore/>
      <w:spacing w:before="240" w:after="240"/>
      <w:jc w:val="center"/>
    </w:pPr>
    <w:rPr>
      <w:b/>
      <w:sz w:val="40"/>
    </w:rPr>
  </w:style>
  <w:style w:type="paragraph" w:styleId="TOC2">
    <w:name w:val="toc 2"/>
    <w:basedOn w:val="Normal"/>
    <w:next w:val="Normal"/>
    <w:autoRedefine/>
    <w:uiPriority w:val="39"/>
    <w:rsid w:val="005266B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5266B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5266B9"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5266B9"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5266B9"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5266B9"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5266B9"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5266B9"/>
    <w:pPr>
      <w:ind w:left="1920"/>
      <w:jc w:val="left"/>
    </w:pPr>
    <w:rPr>
      <w:szCs w:val="21"/>
    </w:rPr>
  </w:style>
  <w:style w:type="character" w:styleId="Hyperlink">
    <w:name w:val="Hyperlink"/>
    <w:basedOn w:val="DefaultParagraphFont"/>
    <w:uiPriority w:val="99"/>
    <w:rsid w:val="005266B9"/>
    <w:rPr>
      <w:color w:val="0000FF"/>
      <w:u w:val="single"/>
    </w:rPr>
  </w:style>
  <w:style w:type="paragraph" w:styleId="ListBullet">
    <w:name w:val="List Bullet"/>
    <w:basedOn w:val="Normal"/>
    <w:autoRedefine/>
    <w:rsid w:val="005266B9"/>
    <w:pPr>
      <w:numPr>
        <w:numId w:val="5"/>
      </w:numPr>
    </w:pPr>
  </w:style>
  <w:style w:type="paragraph" w:styleId="Caption">
    <w:name w:val="caption"/>
    <w:basedOn w:val="Normal"/>
    <w:next w:val="Normal"/>
    <w:qFormat/>
    <w:rsid w:val="005266B9"/>
    <w:pPr>
      <w:jc w:val="center"/>
    </w:pPr>
    <w:rPr>
      <w:b/>
      <w:bCs/>
      <w:szCs w:val="20"/>
    </w:rPr>
  </w:style>
  <w:style w:type="paragraph" w:customStyle="1" w:styleId="TableText">
    <w:name w:val="TableText"/>
    <w:basedOn w:val="Normal"/>
    <w:rsid w:val="005266B9"/>
    <w:pPr>
      <w:spacing w:before="40"/>
      <w:jc w:val="center"/>
    </w:pPr>
  </w:style>
  <w:style w:type="paragraph" w:styleId="TableofFigures">
    <w:name w:val="table of figures"/>
    <w:basedOn w:val="Normal"/>
    <w:next w:val="Normal"/>
    <w:semiHidden/>
    <w:rsid w:val="005266B9"/>
    <w:pPr>
      <w:ind w:left="480" w:hanging="480"/>
    </w:pPr>
  </w:style>
  <w:style w:type="paragraph" w:styleId="DocumentMap">
    <w:name w:val="Document Map"/>
    <w:basedOn w:val="Normal"/>
    <w:semiHidden/>
    <w:rsid w:val="005266B9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5266B9"/>
    <w:rPr>
      <w:sz w:val="16"/>
    </w:rPr>
  </w:style>
  <w:style w:type="paragraph" w:customStyle="1" w:styleId="FunctionalRequirement">
    <w:name w:val="FunctionalRequirement"/>
    <w:basedOn w:val="Normal"/>
    <w:rsid w:val="005266B9"/>
    <w:pPr>
      <w:numPr>
        <w:numId w:val="9"/>
      </w:numPr>
    </w:pPr>
  </w:style>
  <w:style w:type="paragraph" w:styleId="CommentText">
    <w:name w:val="annotation text"/>
    <w:basedOn w:val="Normal"/>
    <w:link w:val="CommentTextChar"/>
    <w:semiHidden/>
    <w:rsid w:val="005266B9"/>
  </w:style>
  <w:style w:type="character" w:styleId="FollowedHyperlink">
    <w:name w:val="FollowedHyperlink"/>
    <w:basedOn w:val="DefaultParagraphFont"/>
    <w:rsid w:val="005266B9"/>
    <w:rPr>
      <w:color w:val="800080"/>
      <w:u w:val="single"/>
    </w:rPr>
  </w:style>
  <w:style w:type="paragraph" w:customStyle="1" w:styleId="TestingRequirement">
    <w:name w:val="TestingRequirement"/>
    <w:basedOn w:val="FunctionalRequirement"/>
    <w:rsid w:val="005266B9"/>
    <w:pPr>
      <w:numPr>
        <w:numId w:val="6"/>
      </w:numPr>
    </w:pPr>
  </w:style>
  <w:style w:type="paragraph" w:customStyle="1" w:styleId="QualityRequirement">
    <w:name w:val="QualityRequirement"/>
    <w:basedOn w:val="FunctionalRequirement"/>
    <w:rsid w:val="005266B9"/>
    <w:pPr>
      <w:numPr>
        <w:numId w:val="8"/>
      </w:numPr>
    </w:pPr>
  </w:style>
  <w:style w:type="paragraph" w:styleId="BodyTextIndent">
    <w:name w:val="Body Text Indent"/>
    <w:basedOn w:val="Normal"/>
    <w:rsid w:val="005266B9"/>
    <w:pPr>
      <w:ind w:left="360"/>
    </w:pPr>
  </w:style>
  <w:style w:type="paragraph" w:styleId="BodyTextIndent2">
    <w:name w:val="Body Text Indent 2"/>
    <w:basedOn w:val="Normal"/>
    <w:rsid w:val="005266B9"/>
    <w:pPr>
      <w:autoSpaceDE w:val="0"/>
      <w:autoSpaceDN w:val="0"/>
      <w:adjustRightInd w:val="0"/>
      <w:ind w:left="720" w:hanging="720"/>
    </w:pPr>
    <w:rPr>
      <w:szCs w:val="20"/>
    </w:rPr>
  </w:style>
  <w:style w:type="paragraph" w:customStyle="1" w:styleId="TableName">
    <w:name w:val="Table_Name"/>
    <w:basedOn w:val="Normal"/>
    <w:autoRedefine/>
    <w:rsid w:val="005266B9"/>
    <w:pPr>
      <w:numPr>
        <w:numId w:val="11"/>
      </w:numPr>
      <w:jc w:val="center"/>
    </w:pPr>
    <w:rPr>
      <w:b/>
      <w:bCs/>
      <w:sz w:val="22"/>
      <w:szCs w:val="22"/>
    </w:rPr>
  </w:style>
  <w:style w:type="paragraph" w:customStyle="1" w:styleId="SPIDescriptionTitle">
    <w:name w:val="SPI_Description_Title"/>
    <w:basedOn w:val="SPIDescriptionText"/>
    <w:rsid w:val="005266B9"/>
    <w:rPr>
      <w:b/>
      <w:bCs/>
    </w:rPr>
  </w:style>
  <w:style w:type="paragraph" w:customStyle="1" w:styleId="SPIDescriptionText">
    <w:name w:val="SPI_Description_Text"/>
    <w:basedOn w:val="Normal"/>
    <w:rsid w:val="005266B9"/>
  </w:style>
  <w:style w:type="paragraph" w:customStyle="1" w:styleId="AppendixHeader">
    <w:name w:val="Appendix Header"/>
    <w:basedOn w:val="Heading1"/>
    <w:next w:val="Normal"/>
    <w:rsid w:val="005266B9"/>
    <w:pPr>
      <w:numPr>
        <w:numId w:val="7"/>
      </w:numPr>
      <w:tabs>
        <w:tab w:val="clear" w:pos="2160"/>
        <w:tab w:val="num" w:pos="360"/>
        <w:tab w:val="left" w:pos="2268"/>
      </w:tabs>
      <w:autoSpaceDE w:val="0"/>
      <w:autoSpaceDN w:val="0"/>
      <w:adjustRightInd w:val="0"/>
      <w:ind w:left="360" w:hanging="360"/>
      <w:jc w:val="left"/>
    </w:pPr>
    <w:rPr>
      <w:rFonts w:cs="Arial"/>
      <w:bCs/>
      <w:sz w:val="36"/>
      <w:szCs w:val="36"/>
    </w:rPr>
  </w:style>
  <w:style w:type="paragraph" w:customStyle="1" w:styleId="SPIDescriptionBulletedText">
    <w:name w:val="SPI_Description_Bulleted_Text"/>
    <w:basedOn w:val="SPIDescriptionText"/>
    <w:rsid w:val="005266B9"/>
    <w:pPr>
      <w:numPr>
        <w:numId w:val="10"/>
      </w:numPr>
    </w:pPr>
  </w:style>
  <w:style w:type="paragraph" w:styleId="BalloonText">
    <w:name w:val="Balloon Text"/>
    <w:basedOn w:val="Normal"/>
    <w:semiHidden/>
    <w:rsid w:val="005266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4BF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6719A4"/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719A4"/>
    <w:pPr>
      <w:spacing w:before="0" w:after="0"/>
      <w:ind w:left="720"/>
      <w:jc w:val="left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1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19A4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uiPriority w:val="99"/>
    <w:unhideWhenUsed/>
    <w:rsid w:val="00FE69C6"/>
    <w:pPr>
      <w:spacing w:before="0" w:after="0"/>
      <w:jc w:val="left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9C6"/>
    <w:rPr>
      <w:rFonts w:ascii="Consolas" w:eastAsiaTheme="minorHAnsi" w:hAnsi="Consolas" w:cs="Consolas"/>
      <w:sz w:val="21"/>
      <w:szCs w:val="21"/>
    </w:rPr>
  </w:style>
  <w:style w:type="character" w:customStyle="1" w:styleId="code-comment">
    <w:name w:val="code-comment"/>
    <w:basedOn w:val="DefaultParagraphFont"/>
    <w:rsid w:val="00FC38EA"/>
  </w:style>
  <w:style w:type="table" w:customStyle="1" w:styleId="GridTable5Dark-Accent51">
    <w:name w:val="Grid Table 5 Dark - Accent 51"/>
    <w:basedOn w:val="TableNormal"/>
    <w:uiPriority w:val="50"/>
    <w:rsid w:val="009148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41">
    <w:name w:val="Grid Table 41"/>
    <w:basedOn w:val="TableNormal"/>
    <w:uiPriority w:val="49"/>
    <w:rsid w:val="009148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148D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ag">
    <w:name w:val="tag"/>
    <w:basedOn w:val="DefaultParagraphFont"/>
    <w:rsid w:val="0077171A"/>
  </w:style>
  <w:style w:type="paragraph" w:styleId="NormalWeb">
    <w:name w:val="Normal (Web)"/>
    <w:basedOn w:val="Normal"/>
    <w:uiPriority w:val="99"/>
    <w:unhideWhenUsed/>
    <w:rsid w:val="00E56EB1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table" w:styleId="GridTable5Dark-Accent4">
    <w:name w:val="Grid Table 5 Dark Accent 4"/>
    <w:basedOn w:val="TableNormal"/>
    <w:uiPriority w:val="50"/>
    <w:rsid w:val="009E20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C90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90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1F1669"/>
    <w:rPr>
      <w:rFonts w:ascii="Arial" w:hAnsi="Arial"/>
      <w:b/>
      <w:sz w:val="28"/>
      <w:szCs w:val="24"/>
    </w:rPr>
  </w:style>
  <w:style w:type="paragraph" w:styleId="NoSpacing">
    <w:name w:val="No Spacing"/>
    <w:uiPriority w:val="1"/>
    <w:qFormat/>
    <w:rsid w:val="00EF4F22"/>
    <w:pPr>
      <w:jc w:val="both"/>
    </w:pPr>
    <w:rPr>
      <w:rFonts w:ascii="Arial" w:hAnsi="Arial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463A"/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463A"/>
    <w:rPr>
      <w:rFonts w:ascii="Arial" w:hAnsi="Arial"/>
      <w:szCs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A2463A"/>
    <w:rPr>
      <w:rFonts w:ascii="Arial" w:hAnsi="Arial"/>
      <w:b/>
      <w:bCs/>
      <w:szCs w:val="24"/>
    </w:rPr>
  </w:style>
  <w:style w:type="character" w:customStyle="1" w:styleId="normaltextrun">
    <w:name w:val="normaltextrun"/>
    <w:basedOn w:val="DefaultParagraphFont"/>
    <w:rsid w:val="00D43F2C"/>
  </w:style>
  <w:style w:type="character" w:customStyle="1" w:styleId="spellingerror">
    <w:name w:val="spellingerror"/>
    <w:basedOn w:val="DefaultParagraphFont"/>
    <w:rsid w:val="00D43F2C"/>
  </w:style>
  <w:style w:type="character" w:styleId="UnresolvedMention">
    <w:name w:val="Unresolved Mention"/>
    <w:basedOn w:val="DefaultParagraphFont"/>
    <w:uiPriority w:val="99"/>
    <w:semiHidden/>
    <w:unhideWhenUsed/>
    <w:rsid w:val="007B0A6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51B12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character" w:customStyle="1" w:styleId="eop">
    <w:name w:val="eop"/>
    <w:basedOn w:val="DefaultParagraphFont"/>
    <w:rsid w:val="0075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044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6210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7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15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jects\spi\MDCR_SP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30b1ba-002b-4ed7-9466-c49f1c75b721">4U2KU2E74P6R-212281395-70</_dlc_DocId>
    <_dlc_DocIdUrl xmlns="7530b1ba-002b-4ed7-9466-c49f1c75b721">
      <Url>https://nxp1.sharepoint.com/teams/25_126/_layouts/15/DocIdRedir.aspx?ID=4U2KU2E74P6R-212281395-70</Url>
      <Description>4U2KU2E74P6R-212281395-70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C9C8B96371744A2654E1E965059E7" ma:contentTypeVersion="7" ma:contentTypeDescription="Create a new document." ma:contentTypeScope="" ma:versionID="70948d870cbc298d904ae17b42362e96">
  <xsd:schema xmlns:xsd="http://www.w3.org/2001/XMLSchema" xmlns:xs="http://www.w3.org/2001/XMLSchema" xmlns:p="http://schemas.microsoft.com/office/2006/metadata/properties" xmlns:ns2="7530b1ba-002b-4ed7-9466-c49f1c75b721" xmlns:ns3="3019a43e-ea78-47a6-a30e-f8d5a7c7abf7" targetNamespace="http://schemas.microsoft.com/office/2006/metadata/properties" ma:root="true" ma:fieldsID="5b0e1fb101da0c195d92d3f579e1f655" ns2:_="" ns3:_="">
    <xsd:import namespace="7530b1ba-002b-4ed7-9466-c49f1c75b721"/>
    <xsd:import namespace="3019a43e-ea78-47a6-a30e-f8d5a7c7abf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0b1ba-002b-4ed7-9466-c49f1c75b7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9a43e-ea78-47a6-a30e-f8d5a7c7a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D26D1-AD74-4106-A6B4-BB60FB23986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C041CEF-8F0A-464A-9D59-41552413D5BD}">
  <ds:schemaRefs>
    <ds:schemaRef ds:uri="http://schemas.microsoft.com/office/2006/metadata/properties"/>
    <ds:schemaRef ds:uri="http://schemas.microsoft.com/office/infopath/2007/PartnerControls"/>
    <ds:schemaRef ds:uri="e5a3a747-d21f-491f-b559-719a372e993f"/>
  </ds:schemaRefs>
</ds:datastoreItem>
</file>

<file path=customXml/itemProps3.xml><?xml version="1.0" encoding="utf-8"?>
<ds:datastoreItem xmlns:ds="http://schemas.openxmlformats.org/officeDocument/2006/customXml" ds:itemID="{858B848E-1FF6-4CF7-A16B-E51F36F89B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2C690-6008-42CF-8592-7B27F83D85CC}"/>
</file>

<file path=customXml/itemProps5.xml><?xml version="1.0" encoding="utf-8"?>
<ds:datastoreItem xmlns:ds="http://schemas.openxmlformats.org/officeDocument/2006/customXml" ds:itemID="{1A395F3E-C799-4354-98A0-ADB459B7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MDCR_SPI</Template>
  <TotalTime>0</TotalTime>
  <Pages>11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Freescale</Company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Prabhakar Kushwaha</dc:creator>
  <cp:lastModifiedBy>Pramod Kumar</cp:lastModifiedBy>
  <cp:revision>13</cp:revision>
  <cp:lastPrinted>2019-03-08T12:01:00Z</cp:lastPrinted>
  <dcterms:created xsi:type="dcterms:W3CDTF">2019-07-09T08:58:00Z</dcterms:created>
  <dcterms:modified xsi:type="dcterms:W3CDTF">2019-07-09T10:33:00Z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0x01010061BC9C8B96371744A2654E1E965059E7</vt:lpwstr>
  </property>
  <property fmtid="{D5CDD505-2E9C-101B-9397-08002B2CF9AE}" pid="3" name="_dlc_DocIdItemGuid">
    <vt:lpwstr>96ca2a6c-5acf-4043-b4d6-d4591ea854b2</vt:lpwstr>
  </property>
</Properties>
</file>